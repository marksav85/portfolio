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912"/>
        <w:gridCol w:w="250"/>
        <w:gridCol w:w="3076"/>
        <w:gridCol w:w="3969"/>
        <w:gridCol w:w="2412"/>
        <w:gridCol w:w="689"/>
      </w:tblGrid>
      <w:tr w:rsidR="00F91753" w:rsidRPr="00A06730" w14:paraId="531245EB" w14:textId="77777777" w:rsidTr="00B45693">
        <w:trPr>
          <w:trHeight w:val="396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CDE21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93282F" w:rsidRPr="00A06730" w14:paraId="1E0CDBA4" w14:textId="77777777" w:rsidTr="00E95F93">
        <w:trPr>
          <w:trHeight w:val="80"/>
        </w:trPr>
        <w:tc>
          <w:tcPr>
            <w:tcW w:w="912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12F7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5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70C66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704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37DFF" w14:textId="77777777" w:rsidR="00E95F93" w:rsidRPr="00A06730" w:rsidRDefault="00E95F9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241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56A6B" w14:textId="0A266994" w:rsidR="00F91753" w:rsidRPr="00A06730" w:rsidRDefault="00B45693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6C07AA01" wp14:editId="78AA0DBB">
                  <wp:simplePos x="0" y="0"/>
                  <wp:positionH relativeFrom="column">
                    <wp:posOffset>-35561</wp:posOffset>
                  </wp:positionH>
                  <wp:positionV relativeFrom="paragraph">
                    <wp:posOffset>129540</wp:posOffset>
                  </wp:positionV>
                  <wp:extent cx="1438275" cy="1400175"/>
                  <wp:effectExtent l="0" t="0" r="9525" b="9525"/>
                  <wp:wrapSquare wrapText="bothSides"/>
                  <wp:docPr id="2048335129" name="Picture 2" descr="A person with a beard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35129" name="Picture 2" descr="A person with a beard smil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689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048FD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93282F" w:rsidRPr="00A06730" w14:paraId="742388A0" w14:textId="77777777" w:rsidTr="00B45693">
        <w:trPr>
          <w:trHeight w:val="2105"/>
        </w:trPr>
        <w:tc>
          <w:tcPr>
            <w:tcW w:w="91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F23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5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37821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704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47AE9" w14:textId="77EADFE0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0DD8D45" wp14:editId="5E81634F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1CC26D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4F1DA0">
              <w:rPr>
                <w:noProof/>
                <w:lang w:val="en-GB"/>
              </w:rPr>
              <w:t>Mark Saville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4CBC656" wp14:editId="388495A7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B4D67C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22ABE5EF" w14:textId="0C5D1CA8" w:rsidR="00B62B99" w:rsidRPr="00A06730" w:rsidRDefault="004F1DA0" w:rsidP="005A3E0B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full stack developer</w:t>
            </w:r>
          </w:p>
        </w:tc>
        <w:tc>
          <w:tcPr>
            <w:tcW w:w="241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0B886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68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3B716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93282F" w:rsidRPr="00A06730" w14:paraId="7C163286" w14:textId="77777777" w:rsidTr="003C2138">
        <w:trPr>
          <w:trHeight w:val="146"/>
        </w:trPr>
        <w:tc>
          <w:tcPr>
            <w:tcW w:w="91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D66D3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5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E7A80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704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7623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241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6FD4C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68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02B9F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7B1271FC" w14:textId="77777777" w:rsidTr="004F4AE9">
        <w:trPr>
          <w:trHeight w:val="60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D2E9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2B3116A8" w14:textId="77777777" w:rsidTr="004F4AE9">
        <w:trPr>
          <w:trHeight w:val="2160"/>
        </w:trPr>
        <w:tc>
          <w:tcPr>
            <w:tcW w:w="423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5B567E647C014E17B14B71AE6A8F84BA"/>
              </w:placeholder>
              <w:temporary/>
              <w:showingPlcHdr/>
              <w15:appearance w15:val="hidden"/>
            </w:sdtPr>
            <w:sdtEndPr/>
            <w:sdtContent>
              <w:p w14:paraId="0DABC3DD" w14:textId="77777777" w:rsidR="00792D43" w:rsidRPr="00A06730" w:rsidRDefault="00FF673C" w:rsidP="00F53B71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1185BDBE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16DFB4A" wp14:editId="034E14A3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B4CFB7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CCEE4D" w14:textId="75AFB5F4" w:rsidR="00792D43" w:rsidRPr="0093282F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4"/>
                <w:szCs w:val="24"/>
                <w:lang w:val="de-DE"/>
              </w:rPr>
            </w:pPr>
            <w:r w:rsidRPr="00FB0265">
              <w:rPr>
                <w:noProof/>
                <w:sz w:val="24"/>
                <w:szCs w:val="24"/>
                <w:lang w:val="en-GB" w:bidi="en-GB"/>
              </w:rPr>
              <w:drawing>
                <wp:inline distT="0" distB="0" distL="0" distR="0" wp14:anchorId="657A6104" wp14:editId="22E8D250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93282F">
              <w:rPr>
                <w:noProof/>
                <w:sz w:val="24"/>
                <w:szCs w:val="24"/>
                <w:lang w:val="de-DE" w:bidi="en-GB"/>
              </w:rPr>
              <w:t xml:space="preserve"> </w:t>
            </w:r>
            <w:r w:rsidR="00FB0265" w:rsidRPr="0093282F">
              <w:rPr>
                <w:rFonts w:ascii="Calibri Light" w:hAnsi="Calibri Light" w:cs="Calibri Light"/>
                <w:sz w:val="24"/>
                <w:szCs w:val="24"/>
                <w:lang w:val="de-DE"/>
              </w:rPr>
              <w:t>+49 176 4710 7968</w:t>
            </w:r>
          </w:p>
          <w:p w14:paraId="1ADED65E" w14:textId="6B6894AF" w:rsidR="00792D43" w:rsidRPr="0093282F" w:rsidRDefault="0021759D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4"/>
                <w:szCs w:val="24"/>
                <w:lang w:val="de-DE"/>
              </w:rPr>
            </w:pPr>
            <w:r>
              <w:pict w14:anchorId="79E4DB45">
                <v:shape id="_x0000_i1029" type="#_x0000_t75" alt="Bubble icon" style="width:15.7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">
                  <v:imagedata r:id="rId14" o:title="" croptop="-4463f"/>
                </v:shape>
              </w:pict>
            </w:r>
            <w:r w:rsidR="00F53B71" w:rsidRPr="0093282F">
              <w:rPr>
                <w:noProof/>
                <w:sz w:val="24"/>
                <w:szCs w:val="24"/>
                <w:lang w:val="de-DE" w:bidi="en-GB"/>
              </w:rPr>
              <w:t xml:space="preserve"> </w:t>
            </w:r>
            <w:r w:rsidR="00FB0265" w:rsidRPr="0093282F">
              <w:rPr>
                <w:lang w:val="de-DE"/>
              </w:rPr>
              <w:t xml:space="preserve"> </w:t>
            </w:r>
            <w:r w:rsidR="00FB0265" w:rsidRPr="0093282F">
              <w:rPr>
                <w:noProof/>
                <w:sz w:val="24"/>
                <w:szCs w:val="24"/>
                <w:lang w:val="de-DE"/>
              </w:rPr>
              <w:t>Einsteinstraße 13A | 39104 Magdeburg</w:t>
            </w:r>
          </w:p>
          <w:p w14:paraId="06EAA06B" w14:textId="77777777" w:rsidR="004F4AE9" w:rsidRDefault="0021759D" w:rsidP="004F4AE9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4"/>
                <w:szCs w:val="24"/>
                <w:lang w:val="de-DE"/>
              </w:rPr>
            </w:pPr>
            <w:r>
              <w:pict w14:anchorId="407D1659">
                <v:shape id="_x0000_i1030" type="#_x0000_t75" alt="Email icon" style="width:1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" o:bullet="t">
                  <v:imagedata r:id="rId15" o:title="" cropbottom="-1638f" cropright="-440f"/>
                </v:shape>
              </w:pict>
            </w:r>
            <w:r w:rsidR="00F53B71" w:rsidRPr="0093282F">
              <w:rPr>
                <w:noProof/>
                <w:sz w:val="24"/>
                <w:szCs w:val="24"/>
                <w:lang w:val="de-DE" w:bidi="en-GB"/>
              </w:rPr>
              <w:t xml:space="preserve"> </w:t>
            </w:r>
            <w:r w:rsidR="00FB0265" w:rsidRPr="0093282F">
              <w:rPr>
                <w:sz w:val="24"/>
                <w:szCs w:val="24"/>
                <w:lang w:val="de-DE"/>
              </w:rPr>
              <w:t xml:space="preserve"> </w:t>
            </w:r>
            <w:hyperlink r:id="rId16" w:history="1">
              <w:r w:rsidR="0093282F" w:rsidRPr="006354BA">
                <w:rPr>
                  <w:rStyle w:val="Hyperlink"/>
                  <w:noProof/>
                  <w:sz w:val="24"/>
                  <w:szCs w:val="24"/>
                  <w:lang w:val="de-DE"/>
                </w:rPr>
                <w:t>mark.saville@outlook.com</w:t>
              </w:r>
            </w:hyperlink>
          </w:p>
          <w:p w14:paraId="1E60833E" w14:textId="77777777" w:rsidR="00FB0265" w:rsidRPr="006E275D" w:rsidRDefault="0021759D" w:rsidP="00D670FC">
            <w:pPr>
              <w:pStyle w:val="Contact"/>
              <w:framePr w:wrap="auto" w:vAnchor="margin" w:xAlign="left" w:yAlign="inline"/>
              <w:numPr>
                <w:ilvl w:val="0"/>
                <w:numId w:val="12"/>
              </w:numPr>
              <w:suppressOverlap w:val="0"/>
              <w:rPr>
                <w:noProof/>
                <w:sz w:val="22"/>
                <w:szCs w:val="22"/>
                <w:lang w:val="de-DE"/>
              </w:rPr>
            </w:pPr>
            <w:hyperlink r:id="rId17" w:history="1">
              <w:r w:rsidR="00CC7994" w:rsidRPr="006E275D">
                <w:rPr>
                  <w:rStyle w:val="Hyperlink"/>
                  <w:rFonts w:cstheme="minorHAnsi"/>
                  <w:sz w:val="22"/>
                  <w:szCs w:val="22"/>
                  <w:lang w:val="de-DE"/>
                </w:rPr>
                <w:t>https://marksav85.github.io/portfolio-website/</w:t>
              </w:r>
            </w:hyperlink>
          </w:p>
          <w:p w14:paraId="037AB020" w14:textId="77777777" w:rsidR="00D670FC" w:rsidRPr="006E275D" w:rsidRDefault="0021759D" w:rsidP="00D670FC">
            <w:pPr>
              <w:pStyle w:val="Contact"/>
              <w:framePr w:wrap="auto" w:vAnchor="margin" w:xAlign="left" w:yAlign="inline"/>
              <w:numPr>
                <w:ilvl w:val="0"/>
                <w:numId w:val="12"/>
              </w:numPr>
              <w:suppressOverlap w:val="0"/>
              <w:rPr>
                <w:rStyle w:val="Hyperlink"/>
                <w:noProof/>
                <w:color w:val="434343" w:themeColor="accent6"/>
                <w:sz w:val="22"/>
                <w:szCs w:val="22"/>
                <w:u w:val="none"/>
                <w:lang w:val="de-DE"/>
              </w:rPr>
            </w:pPr>
            <w:hyperlink r:id="rId18" w:history="1">
              <w:r w:rsidR="007F1852" w:rsidRPr="006E275D">
                <w:rPr>
                  <w:rStyle w:val="Hyperlink"/>
                  <w:rFonts w:ascii="Calibri Light" w:hAnsi="Calibri Light" w:cs="Calibri Light"/>
                  <w:sz w:val="22"/>
                  <w:szCs w:val="22"/>
                  <w:lang w:val="en-GB"/>
                </w:rPr>
                <w:t>https://github.com/marksav85</w:t>
              </w:r>
            </w:hyperlink>
          </w:p>
          <w:p w14:paraId="37251A37" w14:textId="6F64839F" w:rsidR="00E636F1" w:rsidRPr="006E275D" w:rsidRDefault="0021759D" w:rsidP="006E275D">
            <w:pPr>
              <w:pStyle w:val="Contact"/>
              <w:framePr w:wrap="auto" w:vAnchor="margin" w:xAlign="left" w:yAlign="inline"/>
              <w:numPr>
                <w:ilvl w:val="0"/>
                <w:numId w:val="12"/>
              </w:numPr>
              <w:suppressOverlap w:val="0"/>
              <w:rPr>
                <w:noProof/>
                <w:sz w:val="22"/>
                <w:szCs w:val="22"/>
                <w:lang w:val="de-DE"/>
              </w:rPr>
            </w:pPr>
            <w:hyperlink r:id="rId19" w:history="1">
              <w:r w:rsidR="00E636F1" w:rsidRPr="006E275D">
                <w:rPr>
                  <w:rStyle w:val="Hyperlink"/>
                  <w:noProof/>
                  <w:sz w:val="22"/>
                  <w:szCs w:val="22"/>
                  <w:lang w:val="de-DE"/>
                </w:rPr>
                <w:t>https://www.linkedin.com/in/mark-saville/</w:t>
              </w:r>
            </w:hyperlink>
          </w:p>
        </w:tc>
        <w:tc>
          <w:tcPr>
            <w:tcW w:w="707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256B936A" w14:textId="185D537D" w:rsidR="008C78F5" w:rsidRPr="00A06730" w:rsidRDefault="0007102C" w:rsidP="00FF673C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Summary</w:t>
            </w:r>
          </w:p>
          <w:p w14:paraId="2B02FE69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59CE310" wp14:editId="4EBFD333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EFF2D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7F78E7" w14:textId="77777777" w:rsidR="00686284" w:rsidRDefault="00C034AF" w:rsidP="00FB0265">
            <w:pPr>
              <w:spacing w:line="276" w:lineRule="auto"/>
              <w:jc w:val="both"/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</w:pPr>
            <w:r w:rsidRPr="004D3EF8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Full stack web developer with a background in education and technology. Skillset in building front-end and back-end applications, including web pages and both web-based (WPA) and native apps. Responsive, accessible, and user-friendly designs including customer-orientated features, developing, testing, debugging, and launching. Excited to contribute to the future of the web development and the technology industry</w:t>
            </w: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.</w:t>
            </w:r>
          </w:p>
          <w:p w14:paraId="5275C64B" w14:textId="77777777" w:rsidR="006E275D" w:rsidRDefault="006E275D" w:rsidP="00FB0265">
            <w:pPr>
              <w:spacing w:line="276" w:lineRule="auto"/>
              <w:jc w:val="both"/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</w:pPr>
          </w:p>
          <w:p w14:paraId="2CE6BEC3" w14:textId="33A0DE3C" w:rsidR="00F71FF8" w:rsidRPr="00FB0265" w:rsidRDefault="00F71FF8" w:rsidP="00FB0265">
            <w:pPr>
              <w:spacing w:line="276" w:lineRule="auto"/>
              <w:jc w:val="both"/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</w:pP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u w:val="single"/>
                <w:lang w:val="en-GB" w:eastAsia="en-GB"/>
              </w:rPr>
              <w:t>Tech Stack</w:t>
            </w: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: MERN (MongoDB, Express, React, Node.js)</w:t>
            </w:r>
          </w:p>
        </w:tc>
      </w:tr>
      <w:tr w:rsidR="00F716E1" w:rsidRPr="00A06730" w14:paraId="56B6198C" w14:textId="77777777" w:rsidTr="004F4AE9">
        <w:tc>
          <w:tcPr>
            <w:tcW w:w="423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53F0061" w14:textId="70EE4448" w:rsidR="00F716E1" w:rsidRPr="00A06730" w:rsidRDefault="00FB0265" w:rsidP="00FF673C">
            <w:pPr>
              <w:pStyle w:val="Heading1"/>
              <w:rPr>
                <w:noProof/>
                <w:lang w:val="en-GB"/>
              </w:rPr>
            </w:pPr>
            <w:r>
              <w:t xml:space="preserve"> </w:t>
            </w:r>
            <w:r w:rsidRPr="00FB0265">
              <w:rPr>
                <w:noProof/>
                <w:lang w:val="en-GB"/>
              </w:rPr>
              <w:t xml:space="preserve">Personal Data </w:t>
            </w:r>
          </w:p>
          <w:p w14:paraId="68B41DB0" w14:textId="4EFCD81F" w:rsidR="00FB0265" w:rsidRDefault="00F53B71" w:rsidP="00FB0265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0162511" wp14:editId="5C98D956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551D06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FBECDF" w14:textId="77777777" w:rsidR="00FB0265" w:rsidRDefault="00FB0265" w:rsidP="00FB0265">
            <w:pPr>
              <w:ind w:left="360" w:hanging="360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Date of Birth: 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ab/>
              <w:t>11.03.1985</w:t>
            </w:r>
          </w:p>
          <w:p w14:paraId="20D138DD" w14:textId="0241062B" w:rsidR="00FB0265" w:rsidRDefault="00FB0265" w:rsidP="00FB0265">
            <w:pPr>
              <w:ind w:left="360" w:hanging="360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Place of Birth: 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ab/>
              <w:t xml:space="preserve">Louth, </w:t>
            </w:r>
            <w:r w:rsidR="00CC7994">
              <w:rPr>
                <w:rFonts w:ascii="Calibri Light" w:hAnsi="Calibri Light" w:cs="Calibri Light"/>
                <w:sz w:val="24"/>
                <w:szCs w:val="24"/>
                <w:lang w:val="en-GB"/>
              </w:rPr>
              <w:t>UK</w:t>
            </w:r>
          </w:p>
          <w:p w14:paraId="1A6FD336" w14:textId="624F4FE1" w:rsidR="00FB0265" w:rsidRDefault="00FB0265" w:rsidP="00FB0265">
            <w:pPr>
              <w:ind w:left="360" w:hanging="360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Nationality: </w:t>
            </w:r>
            <w:r w:rsidR="0007102C">
              <w:rPr>
                <w:rFonts w:ascii="Calibri Light" w:hAnsi="Calibri Light" w:cs="Calibri Light"/>
                <w:sz w:val="24"/>
                <w:szCs w:val="24"/>
                <w:lang w:val="en-GB"/>
              </w:rPr>
              <w:tab/>
            </w:r>
            <w:r w:rsidR="0007102C" w:rsidRPr="0007102C">
              <w:rPr>
                <w:rFonts w:ascii="Calibri Light" w:hAnsi="Calibri Light" w:cs="Calibri Light"/>
                <w:sz w:val="24"/>
                <w:szCs w:val="24"/>
                <w:lang w:val="en-GB"/>
              </w:rPr>
              <w:t>British, German</w:t>
            </w:r>
          </w:p>
          <w:p w14:paraId="196FDD51" w14:textId="57559D5D" w:rsidR="00F71FF8" w:rsidRPr="00FB0265" w:rsidRDefault="0007102C" w:rsidP="00BA270D">
            <w:pPr>
              <w:ind w:left="360" w:hanging="360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>Family: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ab/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ab/>
            </w:r>
            <w:r w:rsidRPr="0007102C">
              <w:rPr>
                <w:rFonts w:ascii="Calibri Light" w:hAnsi="Calibri Light" w:cs="Calibri Light"/>
                <w:sz w:val="24"/>
                <w:szCs w:val="24"/>
                <w:lang w:val="en-GB"/>
              </w:rPr>
              <w:t>Single, no children</w:t>
            </w:r>
          </w:p>
        </w:tc>
        <w:tc>
          <w:tcPr>
            <w:tcW w:w="7070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6EF7A2D0" w14:textId="55E16D31" w:rsidR="00C034AF" w:rsidRPr="00A06730" w:rsidRDefault="00C034AF" w:rsidP="00C034AF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Projects</w:t>
            </w:r>
          </w:p>
          <w:p w14:paraId="2D2DE76C" w14:textId="77777777" w:rsidR="00C034AF" w:rsidRPr="00A06730" w:rsidRDefault="00C034AF" w:rsidP="00C034AF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FE7F0F6" wp14:editId="7013C988">
                      <wp:extent cx="521970" cy="0"/>
                      <wp:effectExtent l="0" t="0" r="0" b="0"/>
                      <wp:docPr id="852741000" name="Straight Connector 85274100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D0F85" id="Straight Connector 85274100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21C119" w14:textId="77777777" w:rsidR="00A71FC9" w:rsidRDefault="00A71FC9" w:rsidP="00A71FC9">
            <w:pP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034AF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MyFlix Movies</w:t>
            </w:r>
            <w: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 xml:space="preserve"> API</w:t>
            </w:r>
          </w:p>
          <w:p w14:paraId="58F9CF8C" w14:textId="77777777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What is it: </w:t>
            </w:r>
            <w:r w:rsidRPr="00131F94">
              <w:rPr>
                <w:noProof/>
                <w:lang w:val="en-GB"/>
              </w:rPr>
              <w:t>The server-side component of a movies application.</w:t>
            </w:r>
            <w:r>
              <w:rPr>
                <w:noProof/>
                <w:lang w:val="en-GB"/>
              </w:rPr>
              <w:t xml:space="preserve"> Stores user and movie information, and allows users to access informaiton via API endpoints. </w:t>
            </w:r>
            <w:r w:rsidRPr="00131F94">
              <w:rPr>
                <w:noProof/>
                <w:lang w:val="en-GB"/>
              </w:rPr>
              <w:t xml:space="preserve">The business logic is modeled with Mongoose and the databuse built with MongoDB. </w:t>
            </w:r>
            <w:r>
              <w:rPr>
                <w:noProof/>
                <w:lang w:val="en-GB"/>
              </w:rPr>
              <w:t>I</w:t>
            </w:r>
            <w:r w:rsidRPr="00131F94">
              <w:rPr>
                <w:noProof/>
                <w:lang w:val="en-GB"/>
              </w:rPr>
              <w:t>ncludes token based authorisation and authentication.</w:t>
            </w:r>
          </w:p>
          <w:p w14:paraId="029C0441" w14:textId="77777777" w:rsidR="00A71FC9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Built using: </w:t>
            </w:r>
            <w:r w:rsidRPr="006E7CB8">
              <w:rPr>
                <w:i/>
                <w:iCs/>
                <w:noProof/>
                <w:lang w:val="en-GB"/>
              </w:rPr>
              <w:t>Node.js, Express, MongoDB, Postman</w:t>
            </w:r>
          </w:p>
          <w:p w14:paraId="365BF5A6" w14:textId="77777777" w:rsidR="00A71FC9" w:rsidRDefault="00A71FC9" w:rsidP="00A71FC9">
            <w:pPr>
              <w:rPr>
                <w:noProof/>
                <w:lang w:val="en-GB"/>
              </w:rPr>
            </w:pPr>
          </w:p>
          <w:p w14:paraId="125AFA30" w14:textId="77777777" w:rsidR="00DD72D7" w:rsidRDefault="00A71FC9" w:rsidP="00A71FC9">
            <w:pP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131F94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MyFlix Movies</w:t>
            </w:r>
            <w: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 xml:space="preserve"> – React Client </w:t>
            </w:r>
          </w:p>
          <w:p w14:paraId="6E0FE7C5" w14:textId="2A0163B6" w:rsidR="00A71FC9" w:rsidRPr="00DD72D7" w:rsidRDefault="00A71FC9" w:rsidP="00A71FC9">
            <w:pP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What is it: </w:t>
            </w:r>
            <w:r w:rsidRPr="00131F94">
              <w:rPr>
                <w:noProof/>
                <w:lang w:val="en-GB"/>
              </w:rPr>
              <w:t>The client-side component of a movies application. The application is a single-page application (SPA) that allows users to sign up, update their information,</w:t>
            </w:r>
            <w:r>
              <w:rPr>
                <w:noProof/>
                <w:lang w:val="en-GB"/>
              </w:rPr>
              <w:t xml:space="preserve"> search</w:t>
            </w:r>
            <w:r w:rsidRPr="00131F94">
              <w:rPr>
                <w:noProof/>
                <w:lang w:val="en-GB"/>
              </w:rPr>
              <w:t xml:space="preserve"> and add and remove favorite movies</w:t>
            </w:r>
            <w:r>
              <w:rPr>
                <w:noProof/>
                <w:lang w:val="en-GB"/>
              </w:rPr>
              <w:t>. Built using React and Bootstrap for UI and styling.</w:t>
            </w:r>
          </w:p>
          <w:p w14:paraId="733B6228" w14:textId="77777777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Built using: </w:t>
            </w:r>
            <w:r w:rsidRPr="006E7CB8">
              <w:rPr>
                <w:i/>
                <w:iCs/>
                <w:noProof/>
                <w:lang w:val="en-GB"/>
              </w:rPr>
              <w:t>HTML, Bootstrap CSS, JavaScript, Parcel</w:t>
            </w:r>
          </w:p>
          <w:p w14:paraId="48318BFF" w14:textId="799F38B2" w:rsidR="00A71FC9" w:rsidRPr="00A06730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Link to page: </w:t>
            </w:r>
            <w:hyperlink r:id="rId20" w:history="1">
              <w:r w:rsidRPr="00A71FC9">
                <w:rPr>
                  <w:rStyle w:val="Hyperlink"/>
                  <w:rFonts w:ascii="Calibri Light" w:hAnsi="Calibri Light" w:cs="Calibri Light"/>
                  <w:lang w:val="en-GB"/>
                </w:rPr>
                <w:t>https://my-flix-films.netlify.app/</w:t>
              </w:r>
            </w:hyperlink>
          </w:p>
          <w:p w14:paraId="2FD48C08" w14:textId="77777777" w:rsidR="00A71FC9" w:rsidRDefault="00A71FC9" w:rsidP="00A71FC9">
            <w:pPr>
              <w:rPr>
                <w:lang w:val="en-GB"/>
              </w:rPr>
            </w:pPr>
          </w:p>
          <w:p w14:paraId="080CD2F2" w14:textId="77777777" w:rsidR="00A71FC9" w:rsidRDefault="00A71FC9" w:rsidP="00A71FC9">
            <w:pP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131F94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MyFlix Movies</w:t>
            </w:r>
            <w: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 xml:space="preserve"> – Angular Client </w:t>
            </w:r>
          </w:p>
          <w:p w14:paraId="6F053EB1" w14:textId="77777777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What is it: </w:t>
            </w:r>
            <w:r w:rsidRPr="00131F94">
              <w:rPr>
                <w:noProof/>
                <w:lang w:val="en-GB"/>
              </w:rPr>
              <w:t xml:space="preserve">The client-side component of a movies application. </w:t>
            </w:r>
            <w:r>
              <w:rPr>
                <w:noProof/>
                <w:lang w:val="en-GB"/>
              </w:rPr>
              <w:t xml:space="preserve">It </w:t>
            </w:r>
            <w:r w:rsidRPr="00131F94">
              <w:rPr>
                <w:noProof/>
                <w:lang w:val="en-GB"/>
              </w:rPr>
              <w:t>allows users to sign up, update their information,</w:t>
            </w:r>
            <w:r>
              <w:rPr>
                <w:noProof/>
                <w:lang w:val="en-GB"/>
              </w:rPr>
              <w:t xml:space="preserve"> search</w:t>
            </w:r>
            <w:r w:rsidRPr="00131F94">
              <w:rPr>
                <w:noProof/>
                <w:lang w:val="en-GB"/>
              </w:rPr>
              <w:t xml:space="preserve"> and add and remove favorite movies</w:t>
            </w:r>
            <w:r>
              <w:rPr>
                <w:noProof/>
                <w:lang w:val="en-GB"/>
              </w:rPr>
              <w:t>. Built using Angular and Material Design for UI and styling.</w:t>
            </w:r>
          </w:p>
          <w:p w14:paraId="3742EFA8" w14:textId="77777777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lastRenderedPageBreak/>
              <w:t xml:space="preserve">Built using: </w:t>
            </w:r>
            <w:r>
              <w:rPr>
                <w:noProof/>
                <w:lang w:val="en-GB"/>
              </w:rPr>
              <w:t>Angular, TypeScript</w:t>
            </w:r>
            <w:r w:rsidRPr="00C034AF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and Angular Material Design</w:t>
            </w:r>
          </w:p>
          <w:p w14:paraId="10551689" w14:textId="3951C718" w:rsidR="00A71FC9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Link to page: </w:t>
            </w:r>
            <w:hyperlink r:id="rId21" w:history="1">
              <w:r w:rsidRPr="006354BA">
                <w:rPr>
                  <w:rStyle w:val="Hyperlink"/>
                  <w:noProof/>
                  <w:lang w:val="en-GB"/>
                </w:rPr>
                <w:t>https://marksav85.github.io/myFlix-Angular-client/</w:t>
              </w:r>
            </w:hyperlink>
          </w:p>
          <w:p w14:paraId="398FBAFC" w14:textId="77777777" w:rsidR="00A71FC9" w:rsidRDefault="00A71FC9" w:rsidP="00A71FC9">
            <w:pPr>
              <w:rPr>
                <w:noProof/>
                <w:lang w:val="en-GB"/>
              </w:rPr>
            </w:pPr>
          </w:p>
          <w:p w14:paraId="23189C56" w14:textId="77777777" w:rsidR="00A71FC9" w:rsidRDefault="00A71FC9" w:rsidP="00A71FC9">
            <w:pP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034AF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Meet App</w:t>
            </w:r>
          </w:p>
          <w:p w14:paraId="02324BDD" w14:textId="77777777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What is it: </w:t>
            </w:r>
            <w:r w:rsidRPr="00C074DF">
              <w:rPr>
                <w:noProof/>
                <w:lang w:val="en-GB"/>
              </w:rPr>
              <w:t xml:space="preserve">A progressive web app (PWA) </w:t>
            </w:r>
            <w:r>
              <w:rPr>
                <w:noProof/>
                <w:lang w:val="en-GB"/>
              </w:rPr>
              <w:t xml:space="preserve">with offline functionality </w:t>
            </w:r>
            <w:r w:rsidRPr="00C074DF">
              <w:rPr>
                <w:noProof/>
                <w:lang w:val="en-GB"/>
              </w:rPr>
              <w:t>that allows you to search by location to see what events are happening in that city</w:t>
            </w:r>
            <w:r>
              <w:rPr>
                <w:noProof/>
                <w:lang w:val="en-GB"/>
              </w:rPr>
              <w:t>, accompanied by a charts overview</w:t>
            </w:r>
            <w:r w:rsidRPr="00C074DF">
              <w:rPr>
                <w:noProof/>
                <w:lang w:val="en-GB"/>
              </w:rPr>
              <w:t>.</w:t>
            </w:r>
            <w:r>
              <w:rPr>
                <w:noProof/>
                <w:lang w:val="en-GB"/>
              </w:rPr>
              <w:t xml:space="preserve"> </w:t>
            </w:r>
            <w:r w:rsidRPr="00C074DF">
              <w:rPr>
                <w:noProof/>
                <w:lang w:val="en-GB"/>
              </w:rPr>
              <w:t>Login and authentication is handled by Google OAuth2.0</w:t>
            </w:r>
            <w:r>
              <w:rPr>
                <w:noProof/>
                <w:lang w:val="en-GB"/>
              </w:rPr>
              <w:t>.</w:t>
            </w:r>
          </w:p>
          <w:p w14:paraId="5E950EBC" w14:textId="77777777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Built using: </w:t>
            </w: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>React, AWS Lambda, Google API Services</w:t>
            </w:r>
          </w:p>
          <w:p w14:paraId="17633E02" w14:textId="77777777" w:rsidR="00A71FC9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Link to page: </w:t>
            </w:r>
            <w:hyperlink r:id="rId22" w:history="1">
              <w:r w:rsidRPr="00A71FC9">
                <w:rPr>
                  <w:rStyle w:val="Hyperlink"/>
                  <w:rFonts w:ascii="Calibri Light" w:hAnsi="Calibri Light" w:cs="Calibri Light"/>
                  <w:lang w:val="en-GB"/>
                </w:rPr>
                <w:t>https://marksav85.github.io/meet/</w:t>
              </w:r>
            </w:hyperlink>
          </w:p>
          <w:p w14:paraId="554E98EF" w14:textId="77777777" w:rsidR="00A71FC9" w:rsidRDefault="00A71FC9" w:rsidP="00A71FC9">
            <w:pPr>
              <w:rPr>
                <w:lang w:val="en-GB"/>
              </w:rPr>
            </w:pPr>
          </w:p>
          <w:p w14:paraId="434DEA3B" w14:textId="77777777" w:rsidR="00A71FC9" w:rsidRDefault="00A71FC9" w:rsidP="00A71FC9">
            <w:pPr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034AF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Chat App</w:t>
            </w:r>
          </w:p>
          <w:p w14:paraId="1F1FB85F" w14:textId="021AAB3A" w:rsidR="00A71FC9" w:rsidRPr="00C034AF" w:rsidRDefault="00A71FC9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>What is it: A native app for mobile devices that allows users to chat with one another, take and send photos, upload their location and record voice messages.</w:t>
            </w:r>
            <w:r>
              <w:rPr>
                <w:noProof/>
                <w:lang w:val="en-GB"/>
              </w:rPr>
              <w:t xml:space="preserve"> </w:t>
            </w:r>
            <w:r w:rsidRPr="00C074DF">
              <w:rPr>
                <w:noProof/>
                <w:lang w:val="en-GB"/>
              </w:rPr>
              <w:t>The app uses Socket.IO to facilitate real-time communication between users</w:t>
            </w:r>
            <w:r>
              <w:rPr>
                <w:noProof/>
                <w:lang w:val="en-GB"/>
              </w:rPr>
              <w:t xml:space="preserve"> and uses Firebase for storage.</w:t>
            </w:r>
          </w:p>
          <w:p w14:paraId="7660D03E" w14:textId="5A0538AD" w:rsidR="00A71FC9" w:rsidRDefault="00A71FC9" w:rsidP="00A71FC9">
            <w:pPr>
              <w:rPr>
                <w:i/>
                <w:iCs/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Built using: </w:t>
            </w:r>
            <w:r w:rsidRPr="006E7CB8">
              <w:rPr>
                <w:i/>
                <w:iCs/>
                <w:noProof/>
                <w:lang w:val="en-GB"/>
              </w:rPr>
              <w:t>React Native, Expo and Google Firestore</w:t>
            </w:r>
          </w:p>
          <w:p w14:paraId="0BDB230D" w14:textId="77777777" w:rsidR="00A71FC9" w:rsidRDefault="00A71FC9" w:rsidP="00A71FC9">
            <w:pPr>
              <w:rPr>
                <w:noProof/>
                <w:lang w:val="en-GB"/>
              </w:rPr>
            </w:pPr>
          </w:p>
          <w:p w14:paraId="751501C9" w14:textId="2B4E5006" w:rsidR="00C034AF" w:rsidRPr="00A06730" w:rsidRDefault="00C034AF" w:rsidP="00C034AF">
            <w:pPr>
              <w:pStyle w:val="Heading2"/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>Pokedex App</w:t>
            </w:r>
          </w:p>
          <w:p w14:paraId="352422A1" w14:textId="73E811E6" w:rsidR="00C034AF" w:rsidRPr="00C034AF" w:rsidRDefault="00C034AF" w:rsidP="00C034AF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What is it: An app that dynamically populates the page with Pokémon data from an API. </w:t>
            </w:r>
          </w:p>
          <w:p w14:paraId="46514E55" w14:textId="29038A3C" w:rsidR="00C034AF" w:rsidRPr="00C034AF" w:rsidRDefault="00C034AF" w:rsidP="00C034AF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Built using: </w:t>
            </w:r>
            <w:r w:rsidRPr="006E7CB8">
              <w:rPr>
                <w:i/>
                <w:iCs/>
                <w:noProof/>
                <w:lang w:val="en-GB"/>
              </w:rPr>
              <w:t>HTML, Bootstrap CSS and JavaScript</w:t>
            </w:r>
          </w:p>
          <w:p w14:paraId="04A4C3C6" w14:textId="17011D67" w:rsidR="00C034AF" w:rsidRDefault="00C034AF" w:rsidP="00A71FC9">
            <w:pPr>
              <w:rPr>
                <w:noProof/>
                <w:lang w:val="en-GB"/>
              </w:rPr>
            </w:pPr>
            <w:r w:rsidRPr="00C034AF">
              <w:rPr>
                <w:noProof/>
                <w:lang w:val="en-GB"/>
              </w:rPr>
              <w:t xml:space="preserve">Link to page: </w:t>
            </w:r>
            <w:hyperlink r:id="rId23" w:history="1">
              <w:r w:rsidRPr="006354BA">
                <w:rPr>
                  <w:rStyle w:val="Hyperlink"/>
                  <w:noProof/>
                  <w:lang w:val="en-GB"/>
                </w:rPr>
                <w:t>https://marksav85.github.io/pokedex-app/</w:t>
              </w:r>
            </w:hyperlink>
          </w:p>
          <w:p w14:paraId="5F61CA53" w14:textId="459BAF37" w:rsidR="00A71FC9" w:rsidRDefault="00A71FC9" w:rsidP="00A71FC9">
            <w:pPr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09D9B63" wp14:editId="395EE69A">
                      <wp:extent cx="3968496" cy="0"/>
                      <wp:effectExtent l="0" t="0" r="0" b="0"/>
                      <wp:docPr id="150978033" name="Straight Connector 15097803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5926AF" id="Straight Connector 15097803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C02FE5B" w14:textId="77777777" w:rsidR="00C034AF" w:rsidRPr="00C034AF" w:rsidRDefault="00C034AF" w:rsidP="00C034AF">
            <w:pPr>
              <w:rPr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888525358"/>
              <w:placeholder>
                <w:docPart w:val="AA619763F98241EE86CC8344B37A85B3"/>
              </w:placeholder>
              <w:temporary/>
              <w:showingPlcHdr/>
              <w15:appearance w15:val="hidden"/>
            </w:sdtPr>
            <w:sdtEndPr/>
            <w:sdtContent>
              <w:p w14:paraId="738A20CC" w14:textId="7AA4F3FB" w:rsidR="00F716E1" w:rsidRPr="00A06730" w:rsidRDefault="00FF673C" w:rsidP="00FF673C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0B9D631E" w14:textId="77777777" w:rsidR="009B569A" w:rsidRDefault="00F53B71" w:rsidP="009B569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ED6A21D" wp14:editId="3B1625A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3474D5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ADD8025" w14:textId="77777777" w:rsidR="009B569A" w:rsidRDefault="009B569A" w:rsidP="009B569A">
            <w:pPr>
              <w:pStyle w:val="NoSpacing"/>
              <w:rPr>
                <w:noProof/>
                <w:lang w:val="en-GB"/>
              </w:rPr>
            </w:pPr>
          </w:p>
          <w:p w14:paraId="49A4DE4E" w14:textId="3E1DF139" w:rsidR="009B569A" w:rsidRDefault="009B569A" w:rsidP="009B569A">
            <w:pPr>
              <w:pStyle w:val="NoSpacing"/>
            </w:pPr>
            <w:r w:rsidRPr="009B569A">
              <w:rPr>
                <w:noProof/>
                <w:lang w:val="en-GB"/>
              </w:rPr>
              <w:t xml:space="preserve">Training Digital School </w:t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 w:rsidRPr="009B569A">
              <w:rPr>
                <w:noProof/>
                <w:sz w:val="22"/>
                <w:szCs w:val="22"/>
                <w:lang w:val="en-GB"/>
              </w:rPr>
              <w:t>06.2022</w:t>
            </w:r>
            <w:r w:rsidR="00DD72D7">
              <w:rPr>
                <w:noProof/>
                <w:sz w:val="22"/>
                <w:szCs w:val="22"/>
                <w:lang w:val="en-GB"/>
              </w:rPr>
              <w:t xml:space="preserve"> </w:t>
            </w:r>
            <w:r w:rsidRPr="009B569A">
              <w:rPr>
                <w:noProof/>
                <w:sz w:val="22"/>
                <w:szCs w:val="22"/>
                <w:lang w:val="en-GB"/>
              </w:rPr>
              <w:t>-</w:t>
            </w:r>
            <w:r w:rsidR="00DD72D7">
              <w:rPr>
                <w:noProof/>
                <w:sz w:val="22"/>
                <w:szCs w:val="22"/>
                <w:lang w:val="en-GB"/>
              </w:rPr>
              <w:t xml:space="preserve"> </w:t>
            </w:r>
            <w:r w:rsidRPr="009B569A">
              <w:rPr>
                <w:noProof/>
                <w:sz w:val="22"/>
                <w:szCs w:val="22"/>
                <w:lang w:val="en-GB"/>
              </w:rPr>
              <w:t>0</w:t>
            </w:r>
            <w:r w:rsidR="00DD72D7">
              <w:rPr>
                <w:noProof/>
                <w:sz w:val="22"/>
                <w:szCs w:val="22"/>
                <w:lang w:val="en-GB"/>
              </w:rPr>
              <w:t>5</w:t>
            </w:r>
            <w:r w:rsidRPr="009B569A">
              <w:rPr>
                <w:noProof/>
                <w:sz w:val="22"/>
                <w:szCs w:val="22"/>
                <w:lang w:val="en-GB"/>
              </w:rPr>
              <w:t>.2023</w:t>
            </w:r>
            <w:r>
              <w:t xml:space="preserve"> </w:t>
            </w:r>
          </w:p>
          <w:p w14:paraId="73EB0A0B" w14:textId="145EFBDB" w:rsidR="009B569A" w:rsidRDefault="009B569A" w:rsidP="009B569A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Berli</w:t>
            </w:r>
            <w:r w:rsidR="00DD72D7">
              <w:rPr>
                <w:noProof/>
                <w:lang w:val="en-GB"/>
              </w:rPr>
              <w:t>z</w:t>
            </w:r>
            <w:r>
              <w:rPr>
                <w:noProof/>
                <w:lang w:val="en-GB"/>
              </w:rPr>
              <w:t>z Language School</w:t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  <w:t>Magdeburg, Germany</w:t>
            </w:r>
          </w:p>
          <w:p w14:paraId="7BC6125D" w14:textId="16886451" w:rsidR="009B569A" w:rsidRPr="009B569A" w:rsidRDefault="009B569A" w:rsidP="009B569A">
            <w:pPr>
              <w:rPr>
                <w:noProof/>
                <w:lang w:val="en-GB"/>
              </w:rPr>
            </w:pPr>
            <w:r>
              <w:t xml:space="preserve"> </w:t>
            </w:r>
            <w:r w:rsidRPr="009B569A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Course Management</w:t>
            </w:r>
            <w:r w:rsidRPr="009B569A">
              <w:rPr>
                <w:noProof/>
                <w:lang w:val="en-GB"/>
              </w:rPr>
              <w:t>: Directed the planning and organization of diverse online programs demonstrating adeptness in optimizing course structures for maximum impact and engagement.</w:t>
            </w:r>
          </w:p>
          <w:p w14:paraId="78BB7CE8" w14:textId="2ECA8859" w:rsidR="009B569A" w:rsidRPr="009B569A" w:rsidRDefault="009B569A" w:rsidP="009B569A">
            <w:pPr>
              <w:rPr>
                <w:noProof/>
                <w:lang w:val="en-GB"/>
              </w:rPr>
            </w:pPr>
            <w:r w:rsidRPr="009B569A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Quality Assurance</w:t>
            </w:r>
            <w:r w:rsidRPr="009B569A">
              <w:rPr>
                <w:noProof/>
                <w:lang w:val="en-GB"/>
              </w:rPr>
              <w:t>: Maintained high standards across 100+ weekly courses by providing vital support and addressing technical issues. Exhibited strong problem-solving skills and attention to detail, ensuring seamless learning experiences.</w:t>
            </w:r>
          </w:p>
          <w:p w14:paraId="4BB3CBB0" w14:textId="74049BD7" w:rsidR="009B569A" w:rsidRPr="009B569A" w:rsidRDefault="009B569A" w:rsidP="009B569A">
            <w:pPr>
              <w:rPr>
                <w:noProof/>
                <w:lang w:val="en-GB"/>
              </w:rPr>
            </w:pPr>
            <w:r w:rsidRPr="009B569A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Customer Engagement</w:t>
            </w:r>
            <w:r w:rsidRPr="009B569A">
              <w:rPr>
                <w:noProof/>
                <w:lang w:val="en-GB"/>
              </w:rPr>
              <w:t>: Managed communication for a clientele of 700+ students, showcasing adeptness in handling logistics, and resolving concerns promptly. Cultivated strong interpersonal skills to foster positive customer relationships.</w:t>
            </w:r>
          </w:p>
          <w:p w14:paraId="4B653780" w14:textId="4E8C59EA" w:rsidR="00F716E1" w:rsidRPr="00A06730" w:rsidRDefault="009B569A" w:rsidP="009B569A">
            <w:pPr>
              <w:rPr>
                <w:noProof/>
                <w:lang w:val="en-GB"/>
              </w:rPr>
            </w:pPr>
            <w:r w:rsidRPr="009B569A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Leadership and Mentorship</w:t>
            </w:r>
            <w:r w:rsidRPr="009B569A">
              <w:rPr>
                <w:noProof/>
                <w:lang w:val="en-GB"/>
              </w:rPr>
              <w:t>: Developed and delivered impactful quarterly teacher training programs, offering mentorship to 30+ educators. Cultivated a collaborative atmosphere through proactive staff meetings, communication, and team-building.</w:t>
            </w:r>
          </w:p>
          <w:p w14:paraId="050EFC26" w14:textId="77777777" w:rsidR="00F51E3E" w:rsidRPr="00A06730" w:rsidRDefault="00F51E3E" w:rsidP="00F51E3E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AE44F6" wp14:editId="4798896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62A825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ACC88BC" w14:textId="77777777" w:rsidR="00DD72D7" w:rsidRDefault="00DD72D7" w:rsidP="00DD72D7">
            <w:pPr>
              <w:pStyle w:val="NoSpacing"/>
              <w:rPr>
                <w:noProof/>
                <w:lang w:val="en-GB"/>
              </w:rPr>
            </w:pPr>
          </w:p>
          <w:p w14:paraId="253AFFD9" w14:textId="44D3FD57" w:rsidR="00DD72D7" w:rsidRPr="00DD72D7" w:rsidRDefault="00DD72D7" w:rsidP="00DD72D7">
            <w:pPr>
              <w:pStyle w:val="NoSpacing"/>
              <w:rPr>
                <w:noProof/>
                <w:sz w:val="22"/>
                <w:szCs w:val="22"/>
                <w:lang w:val="en-GB"/>
              </w:rPr>
            </w:pPr>
            <w:r w:rsidRPr="00DD72D7">
              <w:rPr>
                <w:noProof/>
                <w:lang w:val="en-GB"/>
              </w:rPr>
              <w:t>Customer Service Representative</w:t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 w:rsidRPr="009B569A">
              <w:rPr>
                <w:noProof/>
                <w:sz w:val="22"/>
                <w:szCs w:val="22"/>
                <w:lang w:val="en-GB"/>
              </w:rPr>
              <w:t>0</w:t>
            </w:r>
            <w:r>
              <w:rPr>
                <w:noProof/>
                <w:sz w:val="22"/>
                <w:szCs w:val="22"/>
                <w:lang w:val="en-GB"/>
              </w:rPr>
              <w:t>4</w:t>
            </w:r>
            <w:r w:rsidRPr="009B569A">
              <w:rPr>
                <w:noProof/>
                <w:sz w:val="22"/>
                <w:szCs w:val="22"/>
                <w:lang w:val="en-GB"/>
              </w:rPr>
              <w:t>.202</w:t>
            </w:r>
            <w:r>
              <w:rPr>
                <w:noProof/>
                <w:sz w:val="22"/>
                <w:szCs w:val="22"/>
                <w:lang w:val="en-GB"/>
              </w:rPr>
              <w:t xml:space="preserve">1 </w:t>
            </w:r>
            <w:r w:rsidRPr="009B569A">
              <w:rPr>
                <w:noProof/>
                <w:sz w:val="22"/>
                <w:szCs w:val="22"/>
                <w:lang w:val="en-GB"/>
              </w:rPr>
              <w:t>-</w:t>
            </w:r>
            <w:r>
              <w:rPr>
                <w:noProof/>
                <w:sz w:val="22"/>
                <w:szCs w:val="22"/>
                <w:lang w:val="en-GB"/>
              </w:rPr>
              <w:t xml:space="preserve"> </w:t>
            </w:r>
            <w:r w:rsidRPr="009B569A">
              <w:rPr>
                <w:noProof/>
                <w:sz w:val="22"/>
                <w:szCs w:val="22"/>
                <w:lang w:val="en-GB"/>
              </w:rPr>
              <w:t>0</w:t>
            </w:r>
            <w:r>
              <w:rPr>
                <w:noProof/>
                <w:sz w:val="22"/>
                <w:szCs w:val="22"/>
                <w:lang w:val="en-GB"/>
              </w:rPr>
              <w:t>5</w:t>
            </w:r>
            <w:r w:rsidRPr="009B569A">
              <w:rPr>
                <w:noProof/>
                <w:sz w:val="22"/>
                <w:szCs w:val="22"/>
                <w:lang w:val="en-GB"/>
              </w:rPr>
              <w:t>.202</w:t>
            </w:r>
            <w:r>
              <w:rPr>
                <w:noProof/>
                <w:sz w:val="22"/>
                <w:szCs w:val="22"/>
                <w:lang w:val="en-GB"/>
              </w:rPr>
              <w:t>2</w:t>
            </w:r>
            <w:r>
              <w:t xml:space="preserve"> </w:t>
            </w:r>
          </w:p>
          <w:p w14:paraId="6375E246" w14:textId="740FA8D2" w:rsidR="00DD72D7" w:rsidRDefault="00DD72D7" w:rsidP="00DD72D7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Berlitz Language School</w:t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  <w:t>Magdeburg, Germany</w:t>
            </w:r>
          </w:p>
          <w:p w14:paraId="6E831F8A" w14:textId="29D5C555" w:rsidR="00DD72D7" w:rsidRPr="00DD72D7" w:rsidRDefault="00DD72D7" w:rsidP="00DD72D7">
            <w:pPr>
              <w:pStyle w:val="Date"/>
              <w:rPr>
                <w:noProof/>
                <w:color w:val="666666" w:themeColor="background2"/>
                <w:lang w:val="en-GB"/>
              </w:rPr>
            </w:pPr>
            <w:r>
              <w:t xml:space="preserve"> </w:t>
            </w:r>
            <w:r w:rsidRPr="00DD72D7">
              <w:rPr>
                <w:noProof/>
                <w:color w:val="666666" w:themeColor="background2"/>
                <w:lang w:val="en-GB"/>
              </w:rPr>
              <w:t>-</w:t>
            </w:r>
            <w:r>
              <w:rPr>
                <w:noProof/>
                <w:color w:val="666666" w:themeColor="background2"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color w:val="666666" w:themeColor="background2"/>
                <w:lang w:val="en-GB"/>
              </w:rPr>
              <w:t>Customer Relationship Management</w:t>
            </w:r>
            <w:r w:rsidRPr="00DD72D7">
              <w:rPr>
                <w:noProof/>
                <w:color w:val="666666" w:themeColor="background2"/>
                <w:lang w:val="en-GB"/>
              </w:rPr>
              <w:t>: Effectively managed client inquiries using multiple channels, including Salesforce, ensuring clear and professional communication. Showcased strong interpersonal and sales skills.</w:t>
            </w:r>
          </w:p>
          <w:p w14:paraId="375DF2B9" w14:textId="2CF41B57" w:rsidR="00DD72D7" w:rsidRPr="00DD72D7" w:rsidRDefault="00DD72D7" w:rsidP="00DD72D7">
            <w:pPr>
              <w:pStyle w:val="Date"/>
              <w:rPr>
                <w:noProof/>
                <w:color w:val="666666" w:themeColor="background2"/>
                <w:lang w:val="en-GB"/>
              </w:rPr>
            </w:pPr>
            <w:r w:rsidRPr="00DD72D7">
              <w:rPr>
                <w:noProof/>
                <w:color w:val="666666" w:themeColor="background2"/>
                <w:lang w:val="en-GB"/>
              </w:rPr>
              <w:t>-</w:t>
            </w:r>
            <w:r>
              <w:rPr>
                <w:noProof/>
                <w:color w:val="666666" w:themeColor="background2"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color w:val="666666" w:themeColor="background2"/>
                <w:lang w:val="en-GB"/>
              </w:rPr>
              <w:t>Operations Oversight</w:t>
            </w:r>
            <w:r w:rsidRPr="00DD72D7">
              <w:rPr>
                <w:noProof/>
                <w:color w:val="666666" w:themeColor="background2"/>
                <w:lang w:val="en-GB"/>
              </w:rPr>
              <w:t>: Coordinated on-site and online course schedules by facilitating communication between customers and teachers. Maintained customer records, orders and payments with keen attention to detail, demonstrating organizational and administrative expertise.</w:t>
            </w:r>
          </w:p>
          <w:p w14:paraId="2A356F90" w14:textId="6D2B2055" w:rsidR="00DD72D7" w:rsidRPr="00DD72D7" w:rsidRDefault="00DD72D7" w:rsidP="00DD72D7">
            <w:pPr>
              <w:pStyle w:val="Date"/>
              <w:rPr>
                <w:noProof/>
                <w:color w:val="666666" w:themeColor="background2"/>
                <w:lang w:val="en-GB"/>
              </w:rPr>
            </w:pPr>
            <w:r w:rsidRPr="00DD72D7">
              <w:rPr>
                <w:noProof/>
                <w:color w:val="666666" w:themeColor="background2"/>
                <w:lang w:val="en-GB"/>
              </w:rPr>
              <w:t>-</w:t>
            </w:r>
            <w:r>
              <w:rPr>
                <w:noProof/>
                <w:color w:val="666666" w:themeColor="background2"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color w:val="666666" w:themeColor="background2"/>
                <w:lang w:val="en-GB"/>
              </w:rPr>
              <w:t>Quality Assurance and Support</w:t>
            </w:r>
            <w:r w:rsidRPr="00DD72D7">
              <w:rPr>
                <w:noProof/>
                <w:color w:val="666666" w:themeColor="background2"/>
                <w:lang w:val="en-GB"/>
              </w:rPr>
              <w:t>: Managed pedagogical records and monitoring of course progress by providing comprehensive assistance to teachers, addressing scheduling challenges, invoicing, and course-related concerns. Fostered a supportive environment, highlighting skills in problem-solving and mentorship.</w:t>
            </w:r>
          </w:p>
          <w:p w14:paraId="422B30D5" w14:textId="14F53FBD" w:rsidR="00F716E1" w:rsidRPr="00A06730" w:rsidRDefault="00DD72D7" w:rsidP="00DD72D7">
            <w:pPr>
              <w:rPr>
                <w:noProof/>
                <w:lang w:val="en-GB"/>
              </w:rPr>
            </w:pPr>
            <w:r w:rsidRPr="00DD72D7">
              <w:rPr>
                <w:noProof/>
                <w:lang w:val="en-GB"/>
              </w:rPr>
              <w:lastRenderedPageBreak/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Financial Management and Compliance</w:t>
            </w:r>
            <w:r w:rsidRPr="00DD72D7">
              <w:rPr>
                <w:noProof/>
                <w:lang w:val="en-GB"/>
              </w:rPr>
              <w:t>: Conducted bookkeeping activities, handled customer accounts, processed contracts, and invoices. Ensured accuracy in monthly and yearly closings, maintaining compliance with organizational standards. Demonstrated strong financial acumen and attention to detail.</w:t>
            </w:r>
          </w:p>
          <w:p w14:paraId="0DFD464E" w14:textId="77777777" w:rsidR="00F51E3E" w:rsidRPr="00A06730" w:rsidRDefault="00F51E3E" w:rsidP="00F51E3E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1DC0DCF" wp14:editId="320A8C6D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BA3F2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AA98C8C" w14:textId="77777777" w:rsidR="00DD72D7" w:rsidRDefault="00DD72D7" w:rsidP="00DD72D7">
            <w:pPr>
              <w:pStyle w:val="NoSpacing"/>
              <w:rPr>
                <w:noProof/>
                <w:lang w:val="en-GB"/>
              </w:rPr>
            </w:pPr>
          </w:p>
          <w:p w14:paraId="0B33098C" w14:textId="79038E8D" w:rsidR="00DD72D7" w:rsidRPr="00DD72D7" w:rsidRDefault="00DD72D7" w:rsidP="00DD72D7">
            <w:pPr>
              <w:pStyle w:val="NoSpacing"/>
              <w:rPr>
                <w:noProof/>
                <w:sz w:val="22"/>
                <w:szCs w:val="22"/>
                <w:lang w:val="en-GB"/>
              </w:rPr>
            </w:pPr>
            <w:r w:rsidRPr="00DD72D7">
              <w:rPr>
                <w:noProof/>
                <w:lang w:val="en-GB"/>
              </w:rPr>
              <w:t xml:space="preserve">Programming Instructor </w:t>
            </w:r>
            <w:r w:rsidRPr="00DD72D7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sz w:val="22"/>
                <w:szCs w:val="22"/>
                <w:lang w:val="en-GB"/>
              </w:rPr>
              <w:t>02.2021 – 06.2022</w:t>
            </w:r>
            <w:r>
              <w:t xml:space="preserve"> </w:t>
            </w:r>
          </w:p>
          <w:p w14:paraId="400202FF" w14:textId="77777777" w:rsidR="00DD72D7" w:rsidRDefault="00DD72D7" w:rsidP="00DD72D7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Berlitz Language School</w:t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  <w:t>Magdeburg, Germany</w:t>
            </w:r>
          </w:p>
          <w:p w14:paraId="71FD1DEB" w14:textId="2AFE7A0A" w:rsidR="00DD72D7" w:rsidRPr="00DD72D7" w:rsidRDefault="00DD72D7" w:rsidP="00DD72D7">
            <w:pPr>
              <w:pStyle w:val="Date"/>
              <w:rPr>
                <w:noProof/>
                <w:color w:val="666666" w:themeColor="background2"/>
                <w:lang w:val="en-GB"/>
              </w:rPr>
            </w:pPr>
            <w:r>
              <w:t xml:space="preserve"> </w:t>
            </w:r>
            <w:r w:rsidRPr="00DD72D7">
              <w:rPr>
                <w:noProof/>
                <w:color w:val="666666" w:themeColor="background2"/>
                <w:lang w:val="en-GB"/>
              </w:rPr>
              <w:t>-</w:t>
            </w:r>
            <w:r>
              <w:rPr>
                <w:noProof/>
                <w:color w:val="666666" w:themeColor="background2"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color w:val="666666" w:themeColor="background2"/>
                <w:lang w:val="en-GB"/>
              </w:rPr>
              <w:t>Online Programming Instruction</w:t>
            </w:r>
            <w:r w:rsidRPr="00DD72D7">
              <w:rPr>
                <w:noProof/>
                <w:color w:val="666666" w:themeColor="background2"/>
                <w:lang w:val="en-GB"/>
              </w:rPr>
              <w:t>: Conducted dynamic programming courses (ages 7-18) in HTML/CSS, JavaScript, WordPress, React, MySQL, and PHP. Simplified complex concepts, fostering understanding for diverse learners.</w:t>
            </w:r>
          </w:p>
          <w:p w14:paraId="1671BD81" w14:textId="20BF4076" w:rsidR="00DD72D7" w:rsidRPr="00DD72D7" w:rsidRDefault="00DD72D7" w:rsidP="00DD72D7">
            <w:pPr>
              <w:pStyle w:val="Date"/>
              <w:rPr>
                <w:noProof/>
                <w:color w:val="666666" w:themeColor="background2"/>
                <w:lang w:val="en-GB"/>
              </w:rPr>
            </w:pPr>
            <w:r w:rsidRPr="00DD72D7">
              <w:rPr>
                <w:noProof/>
                <w:color w:val="666666" w:themeColor="background2"/>
                <w:lang w:val="en-GB"/>
              </w:rPr>
              <w:t>-</w:t>
            </w:r>
            <w:r>
              <w:rPr>
                <w:noProof/>
                <w:color w:val="666666" w:themeColor="background2"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color w:val="666666" w:themeColor="background2"/>
                <w:lang w:val="en-GB"/>
              </w:rPr>
              <w:t>Tailored Instruction</w:t>
            </w:r>
            <w:r w:rsidRPr="00DD72D7">
              <w:rPr>
                <w:noProof/>
                <w:color w:val="666666" w:themeColor="background2"/>
                <w:lang w:val="en-GB"/>
              </w:rPr>
              <w:t>: Managed group and personalized instruction, catering to beginners and advanced students. Delivered tailored guidance, constructive feedback, and thorough evaluations, enriching the learning experience.</w:t>
            </w:r>
          </w:p>
          <w:p w14:paraId="247FBE87" w14:textId="0D87ADE9" w:rsidR="00DD72D7" w:rsidRPr="00DD72D7" w:rsidRDefault="00DD72D7" w:rsidP="00DD72D7">
            <w:pPr>
              <w:pStyle w:val="Date"/>
              <w:rPr>
                <w:noProof/>
                <w:color w:val="666666" w:themeColor="background2"/>
                <w:lang w:val="en-GB"/>
              </w:rPr>
            </w:pPr>
            <w:r w:rsidRPr="00DD72D7">
              <w:rPr>
                <w:noProof/>
                <w:color w:val="666666" w:themeColor="background2"/>
                <w:lang w:val="en-GB"/>
              </w:rPr>
              <w:t>-</w:t>
            </w:r>
            <w:r>
              <w:rPr>
                <w:noProof/>
                <w:color w:val="666666" w:themeColor="background2"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color w:val="666666" w:themeColor="background2"/>
                <w:lang w:val="en-GB"/>
              </w:rPr>
              <w:t>Curriculum Development</w:t>
            </w:r>
            <w:r w:rsidRPr="00DD72D7">
              <w:rPr>
                <w:noProof/>
                <w:color w:val="666666" w:themeColor="background2"/>
                <w:lang w:val="en-GB"/>
              </w:rPr>
              <w:t>: Taught programming fundamentals, incorporating loops, conditionals, and functions. Introduced computing concepts, blending theory with hands-on coding. Showcased adaptability and creativity in curriculum design.</w:t>
            </w:r>
          </w:p>
          <w:p w14:paraId="4D983665" w14:textId="77777777" w:rsidR="00F716E1" w:rsidRDefault="00DD72D7" w:rsidP="00DD72D7">
            <w:pPr>
              <w:rPr>
                <w:noProof/>
                <w:lang w:val="en-GB"/>
              </w:rPr>
            </w:pPr>
            <w:r w:rsidRPr="00DD72D7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Positive Learning Environment</w:t>
            </w:r>
            <w:r w:rsidRPr="00DD72D7">
              <w:rPr>
                <w:noProof/>
                <w:lang w:val="en-GB"/>
              </w:rPr>
              <w:t>: Cultivated interactive learning atmosphere with high-quality programming instruction. Boosted student enthusiasm for coding, emphasizing motivation and interpersonal skills.</w:t>
            </w:r>
          </w:p>
          <w:p w14:paraId="636BB02F" w14:textId="77777777" w:rsidR="00DD72D7" w:rsidRPr="00A06730" w:rsidRDefault="00DD72D7" w:rsidP="00DD72D7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6ED515E" wp14:editId="39576CDF">
                      <wp:extent cx="3968496" cy="0"/>
                      <wp:effectExtent l="0" t="0" r="0" b="0"/>
                      <wp:docPr id="607243488" name="Straight Connector 60724348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4FA77F" id="Straight Connector 60724348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52DFB4" w14:textId="77777777" w:rsidR="00DD72D7" w:rsidRDefault="00DD72D7" w:rsidP="00DD72D7">
            <w:pPr>
              <w:pStyle w:val="NoSpacing"/>
              <w:rPr>
                <w:noProof/>
                <w:lang w:val="en-GB"/>
              </w:rPr>
            </w:pPr>
          </w:p>
          <w:p w14:paraId="475CD40E" w14:textId="65CE6E17" w:rsidR="00DD72D7" w:rsidRPr="00DD72D7" w:rsidRDefault="00DD72D7" w:rsidP="00DD72D7">
            <w:pPr>
              <w:pStyle w:val="NoSpacing"/>
              <w:rPr>
                <w:noProof/>
                <w:sz w:val="22"/>
                <w:szCs w:val="22"/>
                <w:lang w:val="en-GB"/>
              </w:rPr>
            </w:pPr>
            <w:r w:rsidRPr="00DD72D7">
              <w:rPr>
                <w:noProof/>
                <w:lang w:val="en-GB"/>
              </w:rPr>
              <w:t>English Language Instructor</w:t>
            </w:r>
            <w:r w:rsidRPr="00DD72D7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sz w:val="22"/>
                <w:szCs w:val="22"/>
                <w:lang w:val="en-GB"/>
              </w:rPr>
              <w:t>09.2013 – 06.2022</w:t>
            </w:r>
            <w:r>
              <w:t xml:space="preserve"> </w:t>
            </w:r>
          </w:p>
          <w:p w14:paraId="6FB8606F" w14:textId="1296C148" w:rsidR="00DD72D7" w:rsidRDefault="00DD72D7" w:rsidP="00DD72D7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Berlitz Language School</w:t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ab/>
              <w:t>Magdeburg, Germany</w:t>
            </w:r>
          </w:p>
          <w:p w14:paraId="32B3E2A2" w14:textId="7DC5DCD9" w:rsidR="00DD72D7" w:rsidRPr="00DD72D7" w:rsidRDefault="00DD72D7" w:rsidP="00DD72D7">
            <w:pPr>
              <w:rPr>
                <w:noProof/>
                <w:lang w:val="en-GB"/>
              </w:rPr>
            </w:pPr>
            <w:r w:rsidRPr="00DD72D7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Language Instruction</w:t>
            </w:r>
            <w:r w:rsidRPr="00DD72D7">
              <w:rPr>
                <w:noProof/>
                <w:lang w:val="en-GB"/>
              </w:rPr>
              <w:t>: Delivered English instruction (CEF A1 to C2 levels) to diverse students, using versatile methods in both traditional classrooms and online platforms. Demonstrated adaptability and digital communication proficiency.</w:t>
            </w:r>
          </w:p>
          <w:p w14:paraId="3A0A202B" w14:textId="7566148B" w:rsidR="00DD72D7" w:rsidRPr="00DD72D7" w:rsidRDefault="00DD72D7" w:rsidP="00DD72D7">
            <w:pPr>
              <w:rPr>
                <w:noProof/>
                <w:lang w:val="en-GB"/>
              </w:rPr>
            </w:pPr>
            <w:r w:rsidRPr="00DD72D7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Customized Learning Design</w:t>
            </w:r>
            <w:r w:rsidRPr="00DD72D7">
              <w:rPr>
                <w:noProof/>
                <w:lang w:val="en-GB"/>
              </w:rPr>
              <w:t>: Tailored course content for diverse student needs - primarily on specialised business English for specific industries. Showcased skills in personalized instruction and tailored curriculum design.</w:t>
            </w:r>
          </w:p>
          <w:p w14:paraId="3180D7C1" w14:textId="0B8F8193" w:rsidR="00DD72D7" w:rsidRPr="00DD72D7" w:rsidRDefault="00DD72D7" w:rsidP="00DD72D7">
            <w:pPr>
              <w:rPr>
                <w:noProof/>
                <w:lang w:val="en-GB"/>
              </w:rPr>
            </w:pPr>
            <w:r w:rsidRPr="00DD72D7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Proficiency Assessment and Support</w:t>
            </w:r>
            <w:r w:rsidRPr="00DD72D7">
              <w:rPr>
                <w:noProof/>
                <w:lang w:val="en-GB"/>
              </w:rPr>
              <w:t>: Conducted comprehensive proficiency tests, assessing students' written and spoken skills. Provided personalized guidance for standardized tests like TOEIC, ensuring student success. Demonstrated expertise in individualized assessment and mentorship.</w:t>
            </w:r>
          </w:p>
          <w:p w14:paraId="5AD273EC" w14:textId="6189BAEB" w:rsidR="00DD72D7" w:rsidRPr="00A06730" w:rsidRDefault="00DD72D7" w:rsidP="00DD72D7">
            <w:pPr>
              <w:rPr>
                <w:noProof/>
                <w:lang w:val="en-GB"/>
              </w:rPr>
            </w:pPr>
            <w:r w:rsidRPr="00DD72D7">
              <w:rPr>
                <w:noProof/>
                <w:lang w:val="en-GB"/>
              </w:rPr>
              <w:t>-</w:t>
            </w:r>
            <w:r>
              <w:rPr>
                <w:noProof/>
                <w:lang w:val="en-GB"/>
              </w:rPr>
              <w:t xml:space="preserve">  </w:t>
            </w:r>
            <w:r w:rsidRPr="00DD72D7">
              <w:rPr>
                <w:i/>
                <w:iCs/>
                <w:noProof/>
                <w:lang w:val="en-GB"/>
              </w:rPr>
              <w:t>Interactive Teaching</w:t>
            </w:r>
            <w:r w:rsidRPr="00DD72D7">
              <w:rPr>
                <w:noProof/>
                <w:lang w:val="en-GB"/>
              </w:rPr>
              <w:t>: Conducted engaging classes, fostering interactive learning in various settings (in-person, online). Used innovative methods to enhance student comprehension. Highlighted strong communication and facilitation skills.</w:t>
            </w:r>
          </w:p>
        </w:tc>
      </w:tr>
      <w:tr w:rsidR="0007102C" w:rsidRPr="00A06730" w14:paraId="35057009" w14:textId="77777777" w:rsidTr="004F4AE9">
        <w:tc>
          <w:tcPr>
            <w:tcW w:w="423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B0FDFEC" w14:textId="7F864A8B" w:rsidR="0007102C" w:rsidRPr="00A06730" w:rsidRDefault="00570094" w:rsidP="0007102C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skills </w:t>
            </w:r>
            <w:r w:rsidR="00E27CD5">
              <w:rPr>
                <w:noProof/>
                <w:lang w:val="en-GB"/>
              </w:rPr>
              <w:t>and tools</w:t>
            </w:r>
          </w:p>
          <w:p w14:paraId="3B0E3CAC" w14:textId="77777777" w:rsidR="0007102C" w:rsidRDefault="0007102C" w:rsidP="0007102C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79FA63B" wp14:editId="22B8FE27">
                      <wp:extent cx="521970" cy="0"/>
                      <wp:effectExtent l="0" t="0" r="0" b="0"/>
                      <wp:docPr id="1756758881" name="Straight Connector 175675888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F1C730" id="Straight Connector 175675888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9A3898" w14:textId="3494EE9D" w:rsidR="000941E1" w:rsidRPr="004F1DA0" w:rsidRDefault="000941E1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aps w:val="0"/>
                <w:noProof/>
                <w:lang w:val="en-GB"/>
              </w:rPr>
            </w:pPr>
            <w:r w:rsidRPr="004F1DA0">
              <w:rPr>
                <w:rFonts w:ascii="Calibri Light" w:hAnsi="Calibri Light" w:cs="Calibri Light"/>
                <w:caps w:val="0"/>
                <w:noProof/>
                <w:sz w:val="24"/>
                <w:szCs w:val="24"/>
                <w:lang w:val="en-GB"/>
              </w:rPr>
              <w:t>HTML, CSS, JavaScript, Typescript</w:t>
            </w:r>
          </w:p>
          <w:p w14:paraId="4BFEC80E" w14:textId="7406AB22" w:rsidR="000941E1" w:rsidRPr="004F1DA0" w:rsidRDefault="00D0735D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L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ibraries/frameworks: 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R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eact, 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A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ngular,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 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B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ootstrap, 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M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aterial, 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SASS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/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SCSS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, j</w:t>
            </w:r>
            <w:r w:rsidR="008816D9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Q</w:t>
            </w:r>
            <w:r w:rsidR="000941E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uery </w:t>
            </w:r>
          </w:p>
          <w:p w14:paraId="5DAB09C9" w14:textId="73A77CE7" w:rsidR="00E27CD5" w:rsidRPr="004F1DA0" w:rsidRDefault="008816D9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API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: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N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ode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.js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E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xpress,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P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ostman</w:t>
            </w:r>
            <w:r w:rsidR="0077666B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, REST</w:t>
            </w:r>
          </w:p>
          <w:p w14:paraId="0EF0FB63" w14:textId="5224C526" w:rsidR="00E27CD5" w:rsidRPr="004F1DA0" w:rsidRDefault="008816D9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D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atabases: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M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ongo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DB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F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irebase, my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S</w:t>
            </w:r>
            <w:r w:rsidR="00F705C1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QL</w:t>
            </w:r>
          </w:p>
          <w:p w14:paraId="421751D4" w14:textId="59CB76CA" w:rsidR="00204C2F" w:rsidRPr="004F1DA0" w:rsidRDefault="00F705C1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lastRenderedPageBreak/>
              <w:t>T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esting techniques: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U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nit,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I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ntegration,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A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cceptance,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E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nd-to-end </w:t>
            </w:r>
          </w:p>
          <w:p w14:paraId="5D76BEB6" w14:textId="32E5B8F6" w:rsidR="000941E1" w:rsidRPr="004F1DA0" w:rsidRDefault="00705124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T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est runners: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J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est,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C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ucumber,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P</w:t>
            </w:r>
            <w:r w:rsidR="00204C2F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uppeteer</w:t>
            </w:r>
          </w:p>
          <w:p w14:paraId="3EA92C48" w14:textId="2F75F4F5" w:rsidR="00E27CD5" w:rsidRPr="004F1DA0" w:rsidRDefault="00705124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H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osting: 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H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eroku,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N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etifly,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G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it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H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ub</w:t>
            </w:r>
          </w:p>
          <w:p w14:paraId="52069731" w14:textId="3F9ADEB6" w:rsidR="00E27CD5" w:rsidRPr="004F1DA0" w:rsidRDefault="00705124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W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eb serv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i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ces:  </w:t>
            </w:r>
            <w:r w:rsidR="00E704A0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AWS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, </w:t>
            </w:r>
            <w:r w:rsidR="00E704A0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G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oogle, </w:t>
            </w:r>
            <w:r w:rsidR="00E704A0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F</w:t>
            </w:r>
            <w:r w:rsidR="00E27CD5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irestore</w:t>
            </w:r>
          </w:p>
          <w:p w14:paraId="32A8993C" w14:textId="4E1F35E9" w:rsidR="00E27CD5" w:rsidRPr="004F1DA0" w:rsidRDefault="00E27CD5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Mobile apps: </w:t>
            </w:r>
            <w:r w:rsidR="00E704A0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R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eact native, </w:t>
            </w:r>
            <w:r w:rsidR="00E704A0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E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xpo, </w:t>
            </w:r>
            <w:r w:rsidR="00E704A0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PWA</w:t>
            </w:r>
          </w:p>
          <w:p w14:paraId="2FCC3A50" w14:textId="5C2CE4DA" w:rsidR="00BA270D" w:rsidRPr="004F1DA0" w:rsidRDefault="00F9523D" w:rsidP="004F1D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noProof/>
                <w:sz w:val="24"/>
                <w:szCs w:val="24"/>
                <w:lang w:val="en-GB"/>
              </w:rPr>
            </w:pP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Workflow: V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ersion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C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ontrol</w:t>
            </w:r>
            <w:r w:rsidR="00BF487B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 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(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G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it)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, C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ontinuous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D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elivery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, A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gile,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 K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 xml:space="preserve">anban, </w:t>
            </w:r>
            <w:r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U</w:t>
            </w:r>
            <w:r w:rsidR="00702C23" w:rsidRPr="004F1DA0">
              <w:rPr>
                <w:rFonts w:cstheme="minorHAnsi"/>
                <w:caps w:val="0"/>
                <w:noProof/>
                <w:sz w:val="24"/>
                <w:szCs w:val="24"/>
                <w:lang w:val="en-GB"/>
              </w:rPr>
              <w:t>ser stories</w:t>
            </w:r>
          </w:p>
        </w:tc>
        <w:tc>
          <w:tcPr>
            <w:tcW w:w="7070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48E5DABD" w14:textId="77777777" w:rsidR="0007102C" w:rsidRDefault="0007102C" w:rsidP="00C034AF">
            <w:pPr>
              <w:pStyle w:val="Heading1"/>
              <w:rPr>
                <w:noProof/>
                <w:lang w:val="en-GB"/>
              </w:rPr>
            </w:pPr>
          </w:p>
        </w:tc>
      </w:tr>
      <w:tr w:rsidR="00F716E1" w:rsidRPr="00A06730" w14:paraId="62EE51AE" w14:textId="77777777" w:rsidTr="004F4AE9">
        <w:trPr>
          <w:trHeight w:val="4415"/>
        </w:trPr>
        <w:tc>
          <w:tcPr>
            <w:tcW w:w="423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6242511" w14:textId="77777777" w:rsidR="00421410" w:rsidRDefault="00421410" w:rsidP="00FF673C">
            <w:pPr>
              <w:pStyle w:val="Heading1"/>
              <w:rPr>
                <w:noProof/>
                <w:lang w:val="en-GB"/>
              </w:rPr>
            </w:pPr>
          </w:p>
          <w:p w14:paraId="22FEF085" w14:textId="6437A790" w:rsidR="00F716E1" w:rsidRPr="00A06730" w:rsidRDefault="0021759D" w:rsidP="00FF673C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072317644"/>
                <w:placeholder>
                  <w:docPart w:val="58B3CE5DECFA4DE3BB19DA86439412B4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A06730">
                  <w:rPr>
                    <w:noProof/>
                    <w:lang w:val="en-GB" w:bidi="en-GB"/>
                  </w:rPr>
                  <w:t>EDUCATION</w:t>
                </w:r>
              </w:sdtContent>
            </w:sdt>
            <w:r w:rsidR="0007102C">
              <w:rPr>
                <w:noProof/>
                <w:lang w:val="en-GB"/>
              </w:rPr>
              <w:t xml:space="preserve"> and training</w:t>
            </w:r>
          </w:p>
          <w:p w14:paraId="295DDDEF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9B9FD59" wp14:editId="4F3931A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0175D5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17D578" w14:textId="104FA46F" w:rsidR="00F716E1" w:rsidRPr="00A06730" w:rsidRDefault="0007102C" w:rsidP="00F53B71">
            <w:pPr>
              <w:pStyle w:val="Heading2"/>
              <w:rPr>
                <w:noProof/>
                <w:lang w:val="en-GB"/>
              </w:rPr>
            </w:pPr>
            <w:r w:rsidRPr="0007102C">
              <w:rPr>
                <w:noProof/>
                <w:lang w:val="en-GB"/>
              </w:rPr>
              <w:t>Full-Stack Development Program</w:t>
            </w:r>
          </w:p>
          <w:p w14:paraId="5A65268C" w14:textId="22F0E852" w:rsidR="00F716E1" w:rsidRPr="00A06730" w:rsidRDefault="0007102C" w:rsidP="00F53B71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06.2023 – 12.2023</w:t>
            </w:r>
          </w:p>
          <w:p w14:paraId="7584AD69" w14:textId="0F0D4C63" w:rsidR="00F716E1" w:rsidRPr="00A06730" w:rsidRDefault="0007102C" w:rsidP="00F53B71">
            <w:pPr>
              <w:rPr>
                <w:noProof/>
                <w:lang w:val="en-GB"/>
              </w:rPr>
            </w:pPr>
            <w:r w:rsidRPr="0007102C">
              <w:rPr>
                <w:noProof/>
                <w:lang w:val="en-GB"/>
              </w:rPr>
              <w:t>Career Foundry, Berlin, Germany</w:t>
            </w:r>
          </w:p>
          <w:p w14:paraId="7DFD8C34" w14:textId="77777777" w:rsidR="00F51E3E" w:rsidRPr="00A06730" w:rsidRDefault="00F51E3E" w:rsidP="00F51E3E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033745D" wp14:editId="31040EA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0630D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2F898DC" w14:textId="1F9731CC" w:rsidR="00F716E1" w:rsidRPr="00A06730" w:rsidRDefault="0007102C" w:rsidP="00B54AD3">
            <w:pPr>
              <w:pStyle w:val="Heading2"/>
              <w:rPr>
                <w:noProof/>
                <w:lang w:val="en-GB"/>
              </w:rPr>
            </w:pPr>
            <w:r w:rsidRPr="0007102C">
              <w:rPr>
                <w:noProof/>
                <w:lang w:val="en-GB"/>
              </w:rPr>
              <w:t>HTML/CSS and JavaScript for Web Developers</w:t>
            </w:r>
          </w:p>
          <w:p w14:paraId="160CEE0A" w14:textId="73ABA612" w:rsidR="00B54AD3" w:rsidRPr="00A06730" w:rsidRDefault="0007102C" w:rsidP="00B54AD3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02.2022 – 05.2022</w:t>
            </w:r>
          </w:p>
          <w:p w14:paraId="13255112" w14:textId="77777777" w:rsidR="00F716E1" w:rsidRDefault="0007102C" w:rsidP="00B54AD3">
            <w:pPr>
              <w:rPr>
                <w:noProof/>
                <w:lang w:val="en-GB"/>
              </w:rPr>
            </w:pPr>
            <w:r w:rsidRPr="0007102C">
              <w:rPr>
                <w:noProof/>
                <w:lang w:val="en-GB"/>
              </w:rPr>
              <w:t>John Hopkins University (MOOC), USA</w:t>
            </w:r>
          </w:p>
          <w:p w14:paraId="69FC7E17" w14:textId="77777777" w:rsidR="0007102C" w:rsidRDefault="0007102C" w:rsidP="00B54AD3">
            <w:pPr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BA9C039" wp14:editId="7A4018EE">
                      <wp:extent cx="2016000" cy="0"/>
                      <wp:effectExtent l="0" t="0" r="0" b="0"/>
                      <wp:docPr id="572783372" name="Straight Connector 57278337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235361" id="Straight Connector 57278337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0CDD7C" w14:textId="77777777" w:rsidR="00C21E85" w:rsidRDefault="00C21E85" w:rsidP="00C21E85">
            <w:pPr>
              <w:pStyle w:val="Date"/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21E85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Nanodegree in Programming for Web Development</w:t>
            </w:r>
          </w:p>
          <w:p w14:paraId="7FE20F4C" w14:textId="5DC91274" w:rsidR="00C21E85" w:rsidRDefault="00C21E85" w:rsidP="00C21E85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01.2021 – 04.2021</w:t>
            </w:r>
          </w:p>
          <w:p w14:paraId="1E71C73B" w14:textId="77777777" w:rsidR="00C21E85" w:rsidRPr="00A06730" w:rsidRDefault="00C21E85" w:rsidP="00C21E85">
            <w:pPr>
              <w:rPr>
                <w:noProof/>
                <w:lang w:val="en-GB"/>
              </w:rPr>
            </w:pPr>
            <w:r w:rsidRPr="00C21E85">
              <w:rPr>
                <w:noProof/>
                <w:lang w:val="en-GB"/>
              </w:rPr>
              <w:t>Udacity (MOOC), San Jose CA, USA</w:t>
            </w:r>
          </w:p>
          <w:p w14:paraId="3B6203A6" w14:textId="6E5CF9A5" w:rsidR="00C21E85" w:rsidRPr="00A06730" w:rsidRDefault="00C21E85" w:rsidP="00C21E85">
            <w:pPr>
              <w:pStyle w:val="Dat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A32BC9D" wp14:editId="477AAD8C">
                      <wp:extent cx="2016000" cy="0"/>
                      <wp:effectExtent l="0" t="0" r="0" b="0"/>
                      <wp:docPr id="104485968" name="Straight Connector 10448596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C9E0AF" id="Straight Connector 10448596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2ED39B" w14:textId="77777777" w:rsidR="00C21E85" w:rsidRDefault="00C21E85" w:rsidP="00C21E85">
            <w:pPr>
              <w:pStyle w:val="Date"/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21E85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Nanodegree in Programming for Data Science</w:t>
            </w:r>
          </w:p>
          <w:p w14:paraId="426161C4" w14:textId="7D0F11C6" w:rsidR="00C21E85" w:rsidRPr="00A06730" w:rsidRDefault="00C21E85" w:rsidP="00C21E85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08.2020 – 11.2020</w:t>
            </w:r>
          </w:p>
          <w:p w14:paraId="2CF06DCD" w14:textId="38A06631" w:rsidR="00C21E85" w:rsidRPr="00A06730" w:rsidRDefault="00C21E85" w:rsidP="00C21E85">
            <w:pPr>
              <w:rPr>
                <w:noProof/>
                <w:lang w:val="en-GB"/>
              </w:rPr>
            </w:pPr>
            <w:r w:rsidRPr="00C21E85">
              <w:rPr>
                <w:noProof/>
                <w:lang w:val="en-GB"/>
              </w:rPr>
              <w:t>Udacity (MOOC), San Jose CA, USA</w:t>
            </w:r>
          </w:p>
          <w:p w14:paraId="1EB123E5" w14:textId="77777777" w:rsidR="00C21E85" w:rsidRPr="00A06730" w:rsidRDefault="00C21E85" w:rsidP="00C21E85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CBADA8B" wp14:editId="775EAB82">
                      <wp:extent cx="2016000" cy="0"/>
                      <wp:effectExtent l="0" t="0" r="0" b="0"/>
                      <wp:docPr id="987904337" name="Straight Connector 98790433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396E2" id="Straight Connector 98790433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18351B8" w14:textId="77777777" w:rsidR="00C21E85" w:rsidRDefault="00C21E85" w:rsidP="00C21E85">
            <w:pPr>
              <w:pStyle w:val="Date"/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21E85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Goethe Zertifikat B2</w:t>
            </w:r>
          </w:p>
          <w:p w14:paraId="7932918D" w14:textId="427E5207" w:rsidR="00C21E85" w:rsidRPr="00A06730" w:rsidRDefault="00C21E85" w:rsidP="00C21E85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10.2019 – 11.2019</w:t>
            </w:r>
          </w:p>
          <w:p w14:paraId="2406CE34" w14:textId="023E16F0" w:rsidR="00C21E85" w:rsidRPr="00A06730" w:rsidRDefault="00C21E85" w:rsidP="00C21E85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Magdeburg</w:t>
            </w:r>
            <w:r w:rsidRPr="0007102C">
              <w:rPr>
                <w:noProof/>
                <w:lang w:val="en-GB"/>
              </w:rPr>
              <w:t>, Germany</w:t>
            </w:r>
          </w:p>
          <w:p w14:paraId="34215DA9" w14:textId="77777777" w:rsidR="00C21E85" w:rsidRPr="00A06730" w:rsidRDefault="00C21E85" w:rsidP="00C21E85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F12DBC8" wp14:editId="11867B20">
                      <wp:extent cx="2016000" cy="0"/>
                      <wp:effectExtent l="0" t="0" r="0" b="0"/>
                      <wp:docPr id="504951356" name="Straight Connector 50495135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5CEBEF" id="Straight Connector 50495135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550666" w14:textId="77777777" w:rsidR="00C21E85" w:rsidRDefault="00C21E85" w:rsidP="00C21E85">
            <w:pPr>
              <w:pStyle w:val="Date"/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C21E85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Teaching Knowledge Test (TKT)</w:t>
            </w:r>
          </w:p>
          <w:p w14:paraId="59273311" w14:textId="5C5AF1E0" w:rsidR="00C21E85" w:rsidRPr="00A06730" w:rsidRDefault="00C21E85" w:rsidP="00C21E85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09.2013 – 06.2014</w:t>
            </w:r>
          </w:p>
          <w:p w14:paraId="0B466BC4" w14:textId="77777777" w:rsidR="00F71FF8" w:rsidRPr="00F71FF8" w:rsidRDefault="00F71FF8" w:rsidP="00F71FF8">
            <w:pPr>
              <w:rPr>
                <w:noProof/>
                <w:lang w:val="en-GB"/>
              </w:rPr>
            </w:pPr>
            <w:r w:rsidRPr="00F71FF8">
              <w:rPr>
                <w:noProof/>
                <w:lang w:val="en-GB"/>
              </w:rPr>
              <w:t>University of Cambridge</w:t>
            </w:r>
          </w:p>
          <w:p w14:paraId="27A0F102" w14:textId="62677EAC" w:rsidR="00F71FF8" w:rsidRPr="00F71FF8" w:rsidRDefault="00F71FF8" w:rsidP="00F71FF8">
            <w:pPr>
              <w:rPr>
                <w:noProof/>
                <w:lang w:val="en-GB"/>
              </w:rPr>
            </w:pPr>
            <w:r w:rsidRPr="00F71FF8">
              <w:rPr>
                <w:noProof/>
                <w:lang w:val="en-GB"/>
              </w:rPr>
              <w:lastRenderedPageBreak/>
              <w:t>-</w:t>
            </w:r>
            <w:r>
              <w:rPr>
                <w:noProof/>
                <w:lang w:val="en-GB"/>
              </w:rPr>
              <w:t xml:space="preserve">  </w:t>
            </w:r>
            <w:r w:rsidRPr="00F71FF8">
              <w:rPr>
                <w:noProof/>
                <w:lang w:val="en-GB"/>
              </w:rPr>
              <w:t>Module 1: Background to Language Teaching</w:t>
            </w:r>
          </w:p>
          <w:p w14:paraId="35D008C8" w14:textId="1697BD55" w:rsidR="00C21E85" w:rsidRPr="00A06730" w:rsidRDefault="00F71FF8" w:rsidP="00F71FF8">
            <w:pPr>
              <w:pStyle w:val="NoSpacing"/>
              <w:rPr>
                <w:noProof/>
                <w:lang w:val="en-GB"/>
              </w:rPr>
            </w:pPr>
            <w:r w:rsidRPr="00F71FF8">
              <w:rPr>
                <w:rFonts w:cstheme="minorHAnsi"/>
                <w:color w:val="auto"/>
                <w:sz w:val="18"/>
                <w:lang w:val="en-GB"/>
              </w:rPr>
              <w:t xml:space="preserve">- </w:t>
            </w:r>
            <w:r>
              <w:rPr>
                <w:rFonts w:cstheme="minorHAnsi"/>
                <w:color w:val="auto"/>
                <w:sz w:val="18"/>
                <w:lang w:val="en-GB"/>
              </w:rPr>
              <w:t xml:space="preserve"> </w:t>
            </w:r>
            <w:r w:rsidRPr="00F71FF8">
              <w:rPr>
                <w:noProof/>
                <w:color w:val="666666" w:themeColor="background2"/>
                <w:sz w:val="18"/>
                <w:lang w:val="en-GB"/>
              </w:rPr>
              <w:t>Module 3: Classroom Management</w:t>
            </w:r>
            <w:r w:rsidR="00C21E85"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8EDB4F4" wp14:editId="2243B561">
                      <wp:extent cx="2016000" cy="0"/>
                      <wp:effectExtent l="0" t="0" r="0" b="0"/>
                      <wp:docPr id="446646781" name="Straight Connector 44664678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A4EEB9" id="Straight Connector 44664678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196714" w14:textId="77777777" w:rsidR="00F71FF8" w:rsidRDefault="00F71FF8" w:rsidP="00F71FF8">
            <w:pPr>
              <w:pStyle w:val="Date"/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</w:pPr>
            <w:r w:rsidRPr="00F71FF8">
              <w:rPr>
                <w:rFonts w:eastAsiaTheme="majorEastAsia" w:cstheme="majorBidi"/>
                <w:noProof/>
                <w:color w:val="5E7697" w:themeColor="accent1"/>
                <w:sz w:val="28"/>
                <w:szCs w:val="26"/>
                <w:lang w:val="en-GB"/>
              </w:rPr>
              <w:t>Bachelor of Arts in Sociology</w:t>
            </w:r>
          </w:p>
          <w:p w14:paraId="7715D550" w14:textId="058BAD76" w:rsidR="00F71FF8" w:rsidRDefault="00F71FF8" w:rsidP="00F71FF8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09.2005 – 07.2008</w:t>
            </w:r>
          </w:p>
          <w:p w14:paraId="05977F2F" w14:textId="7E2F5E89" w:rsidR="00F71FF8" w:rsidRPr="00F71FF8" w:rsidRDefault="00F71FF8" w:rsidP="00F71FF8">
            <w:pPr>
              <w:rPr>
                <w:lang w:val="en-GB"/>
              </w:rPr>
            </w:pPr>
            <w:r>
              <w:rPr>
                <w:lang w:val="en-GB"/>
              </w:rPr>
              <w:t>Grade – 2:1</w:t>
            </w:r>
          </w:p>
          <w:p w14:paraId="0914BF5E" w14:textId="07A9DDD3" w:rsidR="0007102C" w:rsidRPr="00F71FF8" w:rsidRDefault="00F71FF8" w:rsidP="00B54AD3">
            <w:pPr>
              <w:rPr>
                <w:rFonts w:cstheme="minorHAnsi"/>
                <w:iCs/>
                <w:noProof/>
                <w:lang w:val="en-GB"/>
              </w:rPr>
            </w:pPr>
            <w:r w:rsidRPr="00F71FF8">
              <w:rPr>
                <w:rFonts w:cstheme="minorHAnsi"/>
                <w:iCs/>
                <w:lang w:val="en-GB"/>
              </w:rPr>
              <w:t xml:space="preserve">Nottingham Trent University, Nottingham, UK </w:t>
            </w:r>
          </w:p>
        </w:tc>
        <w:tc>
          <w:tcPr>
            <w:tcW w:w="707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7BFE396F" w14:textId="77777777" w:rsidR="00F716E1" w:rsidRPr="00A06730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BC071E0" w14:textId="77777777" w:rsidR="00535F87" w:rsidRPr="00A06730" w:rsidRDefault="00535F87" w:rsidP="007E1FA8">
      <w:pPr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B24E" w14:textId="77777777" w:rsidR="00C20EC5" w:rsidRDefault="00C20EC5" w:rsidP="00BA3E51">
      <w:pPr>
        <w:spacing w:line="240" w:lineRule="auto"/>
      </w:pPr>
      <w:r>
        <w:separator/>
      </w:r>
    </w:p>
  </w:endnote>
  <w:endnote w:type="continuationSeparator" w:id="0">
    <w:p w14:paraId="274150EB" w14:textId="77777777" w:rsidR="00C20EC5" w:rsidRDefault="00C20EC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042D" w14:textId="77777777" w:rsidR="00C20EC5" w:rsidRDefault="00C20EC5" w:rsidP="00BA3E51">
      <w:pPr>
        <w:spacing w:line="240" w:lineRule="auto"/>
      </w:pPr>
      <w:r>
        <w:separator/>
      </w:r>
    </w:p>
  </w:footnote>
  <w:footnote w:type="continuationSeparator" w:id="0">
    <w:p w14:paraId="621C0D34" w14:textId="77777777" w:rsidR="00C20EC5" w:rsidRDefault="00C20EC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" o:bullet="t">
        <v:imagedata r:id="rId1" o:title="" cropbottom="-1650f" cropleft="-4629f" cropright="-2924f"/>
      </v:shape>
    </w:pict>
  </w:numPicBullet>
  <w:numPicBullet w:numPicBulletId="1">
    <w:pict>
      <v:shape id="_x0000_i1027" type="#_x0000_t75" alt="Email icon" style="width:1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" o:bullet="t">
        <v:imagedata r:id="rId2" o:title="" cropbottom="-1638f" cropright="-440f"/>
      </v:shape>
    </w:pict>
  </w:numPicBullet>
  <w:numPicBullet w:numPicBulletId="2">
    <w:pict>
      <v:shape id="_x0000_i1028" type="#_x0000_t75" alt="Bubble icon" style="width:15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" o:bullet="t">
        <v:imagedata r:id="rId3" o:title="" croptop="-4463f"/>
      </v:shape>
    </w:pict>
  </w:numPicBullet>
  <w:numPicBullet w:numPicBulletId="3">
    <w:pict>
      <v:shape id="_x0000_i1029" type="#_x0000_t75" style="width:75pt;height:71.25pt;visibility:visible;mso-wrap-style:square" o:bullet="t">
        <v:imagedata r:id="rId4" o:title=""/>
      </v:shape>
    </w:pict>
  </w:numPicBullet>
  <w:abstractNum w:abstractNumId="0" w15:restartNumberingAfterBreak="0">
    <w:nsid w:val="05606334"/>
    <w:multiLevelType w:val="hybridMultilevel"/>
    <w:tmpl w:val="04CE8BAE"/>
    <w:lvl w:ilvl="0" w:tplc="F8B83C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D4B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9C9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941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8CC2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96AB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30A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DEC1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4F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5E5907"/>
    <w:multiLevelType w:val="hybridMultilevel"/>
    <w:tmpl w:val="CBFE4C98"/>
    <w:lvl w:ilvl="0" w:tplc="37B6C02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E7E32"/>
    <w:multiLevelType w:val="hybridMultilevel"/>
    <w:tmpl w:val="3F7A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B1279"/>
    <w:multiLevelType w:val="hybridMultilevel"/>
    <w:tmpl w:val="50706414"/>
    <w:lvl w:ilvl="0" w:tplc="FAE234F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84E13"/>
    <w:multiLevelType w:val="hybridMultilevel"/>
    <w:tmpl w:val="0E680120"/>
    <w:lvl w:ilvl="0" w:tplc="62D4C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6EE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BEE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10B7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061C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2CB9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92A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1E86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52B5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46F1232"/>
    <w:multiLevelType w:val="hybridMultilevel"/>
    <w:tmpl w:val="756047A4"/>
    <w:lvl w:ilvl="0" w:tplc="8D544AD6">
      <w:start w:val="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6756C2"/>
    <w:multiLevelType w:val="hybridMultilevel"/>
    <w:tmpl w:val="A066DD56"/>
    <w:lvl w:ilvl="0" w:tplc="A37EC9C8">
      <w:start w:val="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7CFC"/>
    <w:multiLevelType w:val="hybridMultilevel"/>
    <w:tmpl w:val="540601D2"/>
    <w:lvl w:ilvl="0" w:tplc="43E034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A6D4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2EEC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364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22A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A6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C495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EA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5EC7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A7E1F8F"/>
    <w:multiLevelType w:val="hybridMultilevel"/>
    <w:tmpl w:val="4622FA64"/>
    <w:lvl w:ilvl="0" w:tplc="CE3ED7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666666" w:themeColor="background2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80BF6"/>
    <w:multiLevelType w:val="hybridMultilevel"/>
    <w:tmpl w:val="1910BCCE"/>
    <w:lvl w:ilvl="0" w:tplc="A16C47C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4AF41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2A2FB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B0ED9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53455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8A54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2169D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6084B5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FE2A1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7440048B"/>
    <w:multiLevelType w:val="hybridMultilevel"/>
    <w:tmpl w:val="D75C7D6E"/>
    <w:lvl w:ilvl="0" w:tplc="83D2A7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C8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B04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81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E72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6D3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E3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CA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583E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51492618">
    <w:abstractNumId w:val="6"/>
  </w:num>
  <w:num w:numId="2" w16cid:durableId="469590108">
    <w:abstractNumId w:val="8"/>
  </w:num>
  <w:num w:numId="3" w16cid:durableId="1648050365">
    <w:abstractNumId w:val="7"/>
  </w:num>
  <w:num w:numId="4" w16cid:durableId="1773823344">
    <w:abstractNumId w:val="5"/>
  </w:num>
  <w:num w:numId="5" w16cid:durableId="537400923">
    <w:abstractNumId w:val="0"/>
  </w:num>
  <w:num w:numId="6" w16cid:durableId="2112704917">
    <w:abstractNumId w:val="11"/>
  </w:num>
  <w:num w:numId="7" w16cid:durableId="353266590">
    <w:abstractNumId w:val="4"/>
  </w:num>
  <w:num w:numId="8" w16cid:durableId="414744219">
    <w:abstractNumId w:val="9"/>
  </w:num>
  <w:num w:numId="9" w16cid:durableId="886644410">
    <w:abstractNumId w:val="3"/>
  </w:num>
  <w:num w:numId="10" w16cid:durableId="1801872357">
    <w:abstractNumId w:val="2"/>
  </w:num>
  <w:num w:numId="11" w16cid:durableId="113601113">
    <w:abstractNumId w:val="1"/>
  </w:num>
  <w:num w:numId="12" w16cid:durableId="1583375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F"/>
    <w:rsid w:val="00041F8A"/>
    <w:rsid w:val="00045F2E"/>
    <w:rsid w:val="00055BBC"/>
    <w:rsid w:val="0007102C"/>
    <w:rsid w:val="00073BF3"/>
    <w:rsid w:val="00081B51"/>
    <w:rsid w:val="000941E1"/>
    <w:rsid w:val="000A6E00"/>
    <w:rsid w:val="000C7293"/>
    <w:rsid w:val="000D3891"/>
    <w:rsid w:val="000F3FE2"/>
    <w:rsid w:val="00131F94"/>
    <w:rsid w:val="00140582"/>
    <w:rsid w:val="00144334"/>
    <w:rsid w:val="00173B36"/>
    <w:rsid w:val="00177BCB"/>
    <w:rsid w:val="00190133"/>
    <w:rsid w:val="001E5794"/>
    <w:rsid w:val="001F6D5E"/>
    <w:rsid w:val="00204C2F"/>
    <w:rsid w:val="00217454"/>
    <w:rsid w:val="0021759D"/>
    <w:rsid w:val="002251C8"/>
    <w:rsid w:val="0023600D"/>
    <w:rsid w:val="00241482"/>
    <w:rsid w:val="00261E7B"/>
    <w:rsid w:val="00284AFE"/>
    <w:rsid w:val="00293BB8"/>
    <w:rsid w:val="002954B8"/>
    <w:rsid w:val="002A4A92"/>
    <w:rsid w:val="002B0852"/>
    <w:rsid w:val="002C0662"/>
    <w:rsid w:val="002D5478"/>
    <w:rsid w:val="00306C91"/>
    <w:rsid w:val="00320ECB"/>
    <w:rsid w:val="00344FC0"/>
    <w:rsid w:val="00377A0D"/>
    <w:rsid w:val="00382737"/>
    <w:rsid w:val="003C2138"/>
    <w:rsid w:val="003E02DA"/>
    <w:rsid w:val="003E1692"/>
    <w:rsid w:val="003E7783"/>
    <w:rsid w:val="00421410"/>
    <w:rsid w:val="00442A0E"/>
    <w:rsid w:val="00443C70"/>
    <w:rsid w:val="004A4C74"/>
    <w:rsid w:val="004E5226"/>
    <w:rsid w:val="004E6AB2"/>
    <w:rsid w:val="004E70E8"/>
    <w:rsid w:val="004F1DA0"/>
    <w:rsid w:val="004F4AE9"/>
    <w:rsid w:val="004F72C6"/>
    <w:rsid w:val="005340E9"/>
    <w:rsid w:val="00535F87"/>
    <w:rsid w:val="00550F94"/>
    <w:rsid w:val="00564622"/>
    <w:rsid w:val="00570094"/>
    <w:rsid w:val="005A3E0B"/>
    <w:rsid w:val="005B3227"/>
    <w:rsid w:val="0068094B"/>
    <w:rsid w:val="00686284"/>
    <w:rsid w:val="006A1EC9"/>
    <w:rsid w:val="006E275D"/>
    <w:rsid w:val="006E7CB8"/>
    <w:rsid w:val="00702C23"/>
    <w:rsid w:val="00705124"/>
    <w:rsid w:val="0073402D"/>
    <w:rsid w:val="00772ADB"/>
    <w:rsid w:val="0077666B"/>
    <w:rsid w:val="00777949"/>
    <w:rsid w:val="00792D43"/>
    <w:rsid w:val="007B30FE"/>
    <w:rsid w:val="007B7A61"/>
    <w:rsid w:val="007E1FA8"/>
    <w:rsid w:val="007E6083"/>
    <w:rsid w:val="007F1852"/>
    <w:rsid w:val="008064D2"/>
    <w:rsid w:val="00855181"/>
    <w:rsid w:val="008700A6"/>
    <w:rsid w:val="008816D9"/>
    <w:rsid w:val="00882F23"/>
    <w:rsid w:val="0089047A"/>
    <w:rsid w:val="008A1020"/>
    <w:rsid w:val="008A1250"/>
    <w:rsid w:val="008A1FCF"/>
    <w:rsid w:val="008B1112"/>
    <w:rsid w:val="008C78F5"/>
    <w:rsid w:val="00914419"/>
    <w:rsid w:val="0093282F"/>
    <w:rsid w:val="0093469D"/>
    <w:rsid w:val="00962E61"/>
    <w:rsid w:val="00986331"/>
    <w:rsid w:val="009A6667"/>
    <w:rsid w:val="009B569A"/>
    <w:rsid w:val="009C7105"/>
    <w:rsid w:val="00A06730"/>
    <w:rsid w:val="00A122BB"/>
    <w:rsid w:val="00A37F9E"/>
    <w:rsid w:val="00A71FC9"/>
    <w:rsid w:val="00AB7FE5"/>
    <w:rsid w:val="00AC1E5A"/>
    <w:rsid w:val="00B34EEF"/>
    <w:rsid w:val="00B45693"/>
    <w:rsid w:val="00B54AD3"/>
    <w:rsid w:val="00B62B99"/>
    <w:rsid w:val="00B643D0"/>
    <w:rsid w:val="00B71E93"/>
    <w:rsid w:val="00B87E22"/>
    <w:rsid w:val="00BA2143"/>
    <w:rsid w:val="00BA270D"/>
    <w:rsid w:val="00BA3E51"/>
    <w:rsid w:val="00BB3142"/>
    <w:rsid w:val="00BD6049"/>
    <w:rsid w:val="00BF487B"/>
    <w:rsid w:val="00C034AF"/>
    <w:rsid w:val="00C074DF"/>
    <w:rsid w:val="00C155FC"/>
    <w:rsid w:val="00C20EC5"/>
    <w:rsid w:val="00C21E85"/>
    <w:rsid w:val="00C532FC"/>
    <w:rsid w:val="00C75D84"/>
    <w:rsid w:val="00C857CB"/>
    <w:rsid w:val="00CA5CD9"/>
    <w:rsid w:val="00CC7994"/>
    <w:rsid w:val="00CE6DC4"/>
    <w:rsid w:val="00D04093"/>
    <w:rsid w:val="00D0735D"/>
    <w:rsid w:val="00D0794D"/>
    <w:rsid w:val="00D140DF"/>
    <w:rsid w:val="00D6124F"/>
    <w:rsid w:val="00D666BB"/>
    <w:rsid w:val="00D670FC"/>
    <w:rsid w:val="00D704BA"/>
    <w:rsid w:val="00D720DF"/>
    <w:rsid w:val="00D92ED4"/>
    <w:rsid w:val="00D94ABF"/>
    <w:rsid w:val="00DD2C90"/>
    <w:rsid w:val="00DD72D7"/>
    <w:rsid w:val="00E20245"/>
    <w:rsid w:val="00E27CD5"/>
    <w:rsid w:val="00E4379F"/>
    <w:rsid w:val="00E636F1"/>
    <w:rsid w:val="00E65596"/>
    <w:rsid w:val="00E704A0"/>
    <w:rsid w:val="00E95F93"/>
    <w:rsid w:val="00EA0042"/>
    <w:rsid w:val="00EB1D1B"/>
    <w:rsid w:val="00F17744"/>
    <w:rsid w:val="00F36875"/>
    <w:rsid w:val="00F51E3E"/>
    <w:rsid w:val="00F53B71"/>
    <w:rsid w:val="00F705C1"/>
    <w:rsid w:val="00F716E1"/>
    <w:rsid w:val="00F71FF8"/>
    <w:rsid w:val="00F908C3"/>
    <w:rsid w:val="00F91753"/>
    <w:rsid w:val="00F9523D"/>
    <w:rsid w:val="00FB0265"/>
    <w:rsid w:val="00FB1F01"/>
    <w:rsid w:val="00FE2094"/>
    <w:rsid w:val="00FF4625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1060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85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svg"/><Relationship Id="rId18" Type="http://schemas.openxmlformats.org/officeDocument/2006/relationships/hyperlink" Target="https://github.com/marksav85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arksav85.github.io/myFlix-Angular-client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marksav85.github.io/portfolio-website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mark.saville@outlook.com" TargetMode="External"/><Relationship Id="rId20" Type="http://schemas.openxmlformats.org/officeDocument/2006/relationships/hyperlink" Target="https://my-flix-films.netlify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marksav85.github.io/pokedex-app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mark-savill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marksav85.github.io/meet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Column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67E647C014E17B14B71AE6A8F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0D402-8DCB-45F4-ACFD-D48175263CD4}"/>
      </w:docPartPr>
      <w:docPartBody>
        <w:p w:rsidR="00436740" w:rsidRDefault="00031FED">
          <w:pPr>
            <w:pStyle w:val="5B567E647C014E17B14B71AE6A8F84BA"/>
          </w:pPr>
          <w:r w:rsidRPr="00A06730">
            <w:rPr>
              <w:noProof/>
              <w:lang w:bidi="en-GB"/>
            </w:rPr>
            <w:t>CONTACT</w:t>
          </w:r>
        </w:p>
      </w:docPartBody>
    </w:docPart>
    <w:docPart>
      <w:docPartPr>
        <w:name w:val="AA619763F98241EE86CC8344B37A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0A1B8-3F54-4C38-B262-A99DD879EFF3}"/>
      </w:docPartPr>
      <w:docPartBody>
        <w:p w:rsidR="00436740" w:rsidRDefault="00031FED">
          <w:pPr>
            <w:pStyle w:val="AA619763F98241EE86CC8344B37A85B3"/>
          </w:pPr>
          <w:r w:rsidRPr="00A06730">
            <w:rPr>
              <w:noProof/>
              <w:lang w:bidi="en-GB"/>
            </w:rPr>
            <w:t>EXPERIENCE</w:t>
          </w:r>
        </w:p>
      </w:docPartBody>
    </w:docPart>
    <w:docPart>
      <w:docPartPr>
        <w:name w:val="58B3CE5DECFA4DE3BB19DA8643941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548F-5B32-4E5D-8FBE-564A511FAACC}"/>
      </w:docPartPr>
      <w:docPartBody>
        <w:p w:rsidR="00436740" w:rsidRDefault="00031FED">
          <w:pPr>
            <w:pStyle w:val="58B3CE5DECFA4DE3BB19DA86439412B4"/>
          </w:pPr>
          <w:r w:rsidRPr="00A06730">
            <w:rPr>
              <w:noProof/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6811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10"/>
    <w:rsid w:val="00031FED"/>
    <w:rsid w:val="00436740"/>
    <w:rsid w:val="0077241F"/>
    <w:rsid w:val="00B34625"/>
    <w:rsid w:val="00C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67E647C014E17B14B71AE6A8F84BA">
    <w:name w:val="5B567E647C014E17B14B71AE6A8F84BA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kern w:val="0"/>
      <w:sz w:val="26"/>
      <w:szCs w:val="18"/>
      <w:lang w:val="en-US" w:eastAsia="en-US"/>
      <w14:ligatures w14:val="none"/>
    </w:rPr>
  </w:style>
  <w:style w:type="paragraph" w:customStyle="1" w:styleId="AA619763F98241EE86CC8344B37A85B3">
    <w:name w:val="AA619763F98241EE86CC8344B37A85B3"/>
  </w:style>
  <w:style w:type="paragraph" w:customStyle="1" w:styleId="58B3CE5DECFA4DE3BB19DA86439412B4">
    <w:name w:val="58B3CE5DECFA4DE3BB19DA8643941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CV.dotx</Template>
  <TotalTime>0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2023-11-02T17:09:00Z</dcterms:created>
  <dcterms:modified xsi:type="dcterms:W3CDTF">2023-11-02T17:09:00Z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